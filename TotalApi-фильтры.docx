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9A915" w14:textId="43BDB6C2" w:rsidR="002435CA" w:rsidRDefault="002435CA" w:rsidP="002435CA">
      <w:pPr>
        <w:pStyle w:val="2"/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1843678A" wp14:editId="33EDC57A">
            <wp:extent cx="5822066" cy="51260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3" cy="51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DCC8" w14:textId="5FF8ACCA" w:rsidR="00274ABE" w:rsidRDefault="00900616" w:rsidP="00C55FDB">
      <w:pPr>
        <w:pStyle w:val="2"/>
        <w:spacing w:after="120"/>
      </w:pPr>
      <w:r>
        <w:t>Рассмотрим какие могут быть виды фильтров:</w:t>
      </w:r>
    </w:p>
    <w:p w14:paraId="6C80E202" w14:textId="77777777" w:rsidR="00900616" w:rsidRPr="00C55FDB" w:rsidRDefault="00900616" w:rsidP="00C55FDB">
      <w:pPr>
        <w:pStyle w:val="3"/>
        <w:spacing w:after="120"/>
        <w:rPr>
          <w:u w:val="single"/>
        </w:rPr>
      </w:pPr>
      <w:r w:rsidRPr="00C55FDB">
        <w:rPr>
          <w:u w:val="single"/>
        </w:rPr>
        <w:t>По результату и способу обработки потока данных:</w:t>
      </w:r>
    </w:p>
    <w:p w14:paraId="276B6296" w14:textId="77777777" w:rsidR="00900616" w:rsidRDefault="00900616" w:rsidP="00900616">
      <w:pPr>
        <w:numPr>
          <w:ilvl w:val="0"/>
          <w:numId w:val="1"/>
        </w:numPr>
      </w:pPr>
      <w:r w:rsidRPr="00900616">
        <w:rPr>
          <w:b/>
          <w:lang w:val="en-US"/>
        </w:rPr>
        <w:t>Pre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900616">
        <w:t xml:space="preserve"> –</w:t>
      </w:r>
      <w:r>
        <w:t xml:space="preserve"> изменяет входящий поток данных до записи в БД.</w:t>
      </w:r>
    </w:p>
    <w:p w14:paraId="5DB1D1B5" w14:textId="77777777" w:rsidR="00900616" w:rsidRDefault="00900616" w:rsidP="00900616">
      <w:pPr>
        <w:numPr>
          <w:ilvl w:val="0"/>
          <w:numId w:val="1"/>
        </w:numPr>
      </w:pPr>
      <w:r w:rsidRPr="00900616">
        <w:rPr>
          <w:b/>
          <w:lang w:val="en-US"/>
        </w:rPr>
        <w:t>Online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900616">
        <w:t xml:space="preserve"> – не</w:t>
      </w:r>
      <w:r>
        <w:t xml:space="preserve"> меняет входящий поток, но выполняет дополнительные действия на его основании. (Это может быть генерация специализированных событий или изменение состояния устройства/сенсора).</w:t>
      </w:r>
    </w:p>
    <w:p w14:paraId="09C6F5F5" w14:textId="77777777" w:rsidR="00900616" w:rsidRDefault="00900616" w:rsidP="00900616">
      <w:pPr>
        <w:numPr>
          <w:ilvl w:val="0"/>
          <w:numId w:val="1"/>
        </w:numPr>
      </w:pPr>
      <w:r>
        <w:rPr>
          <w:b/>
          <w:lang w:val="en-US"/>
        </w:rPr>
        <w:t>Post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900616">
        <w:rPr>
          <w:b/>
        </w:rPr>
        <w:t xml:space="preserve"> </w:t>
      </w:r>
      <w:r w:rsidRPr="00900616">
        <w:t xml:space="preserve">– </w:t>
      </w:r>
      <w:r>
        <w:t>обрабатывает массив данных, полученный при чтении из БД при запросе пользователем.</w:t>
      </w:r>
    </w:p>
    <w:p w14:paraId="30D66C61" w14:textId="77777777" w:rsidR="0054353A" w:rsidRDefault="0054353A" w:rsidP="0054353A">
      <w:r>
        <w:t xml:space="preserve">Можно заметить, что по большому счёту </w:t>
      </w:r>
      <w:r w:rsidRPr="001E2054">
        <w:rPr>
          <w:b/>
          <w:lang w:val="en-US"/>
        </w:rPr>
        <w:t>Pre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54353A">
        <w:t xml:space="preserve"> </w:t>
      </w:r>
      <w:r>
        <w:t xml:space="preserve">и </w:t>
      </w:r>
      <w:r w:rsidRPr="001E2054">
        <w:rPr>
          <w:b/>
          <w:lang w:val="en-US"/>
        </w:rPr>
        <w:t>Online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54353A">
        <w:t xml:space="preserve"> </w:t>
      </w:r>
      <w:r>
        <w:t xml:space="preserve">мало чем отличаются друг от друга. Оба работают с входящим потоком данных до их записи в БД и вообще теоретически один фильтр может выполнять обе функции (например, обрезка некорректных значений и уведомление об этом). </w:t>
      </w:r>
    </w:p>
    <w:p w14:paraId="2D089DCE" w14:textId="77777777" w:rsidR="0054353A" w:rsidRDefault="0054353A" w:rsidP="0054353A">
      <w:r>
        <w:t xml:space="preserve">Поэтому можно включить </w:t>
      </w:r>
      <w:r w:rsidRPr="0054353A">
        <w:rPr>
          <w:b/>
          <w:lang w:val="en-US"/>
        </w:rPr>
        <w:t>Online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>
        <w:t xml:space="preserve"> в </w:t>
      </w:r>
      <w:r w:rsidRPr="0054353A">
        <w:rPr>
          <w:b/>
          <w:lang w:val="en-US"/>
        </w:rPr>
        <w:t>Pre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>
        <w:t>:</w:t>
      </w:r>
    </w:p>
    <w:p w14:paraId="3E9AB623" w14:textId="77777777" w:rsidR="0054353A" w:rsidRDefault="0054353A" w:rsidP="00D334F0">
      <w:pPr>
        <w:numPr>
          <w:ilvl w:val="0"/>
          <w:numId w:val="2"/>
        </w:numPr>
      </w:pPr>
      <w:r w:rsidRPr="00410159">
        <w:rPr>
          <w:b/>
          <w:lang w:val="en-US"/>
        </w:rPr>
        <w:t>Pre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900616">
        <w:t xml:space="preserve"> –</w:t>
      </w:r>
      <w:r>
        <w:t xml:space="preserve"> </w:t>
      </w:r>
      <w:r w:rsidR="00410159">
        <w:t xml:space="preserve">может </w:t>
      </w:r>
      <w:r>
        <w:t>изменят</w:t>
      </w:r>
      <w:r w:rsidR="00410159">
        <w:t>ь</w:t>
      </w:r>
      <w:r>
        <w:t xml:space="preserve"> входящий </w:t>
      </w:r>
      <w:r w:rsidRPr="00410159">
        <w:rPr>
          <w:b/>
          <w:i/>
        </w:rPr>
        <w:t>поток данных</w:t>
      </w:r>
      <w:r>
        <w:t xml:space="preserve"> и </w:t>
      </w:r>
      <w:r w:rsidR="00410159">
        <w:t>выполнять дополнительные действия на его основании. (Это может быть генерация специализированных событий или изменение состояния устройства/сенсора)</w:t>
      </w:r>
      <w:r>
        <w:t xml:space="preserve"> до записи в БД.</w:t>
      </w:r>
    </w:p>
    <w:p w14:paraId="504A2F6F" w14:textId="77777777" w:rsidR="0054353A" w:rsidRDefault="0054353A" w:rsidP="00E25ACA">
      <w:pPr>
        <w:numPr>
          <w:ilvl w:val="0"/>
          <w:numId w:val="2"/>
        </w:numPr>
      </w:pPr>
      <w:r w:rsidRPr="00410159">
        <w:rPr>
          <w:b/>
          <w:lang w:val="en-US"/>
        </w:rPr>
        <w:t>Post</w:t>
      </w:r>
      <w:r w:rsidR="001E2054" w:rsidRPr="001E2054">
        <w:rPr>
          <w:b/>
        </w:rPr>
        <w:t>-</w:t>
      </w:r>
      <w:r w:rsidR="001E2054">
        <w:rPr>
          <w:b/>
        </w:rPr>
        <w:t>фильтр</w:t>
      </w:r>
      <w:r w:rsidRPr="00410159">
        <w:rPr>
          <w:b/>
        </w:rPr>
        <w:t xml:space="preserve"> </w:t>
      </w:r>
      <w:r w:rsidRPr="00900616">
        <w:t xml:space="preserve">– </w:t>
      </w:r>
      <w:r>
        <w:t xml:space="preserve">обрабатывает </w:t>
      </w:r>
      <w:r w:rsidRPr="00410159">
        <w:rPr>
          <w:b/>
          <w:i/>
        </w:rPr>
        <w:t>массив данных</w:t>
      </w:r>
      <w:r>
        <w:t>, полученный при чтении из БД при запросе пользователем.</w:t>
      </w:r>
    </w:p>
    <w:p w14:paraId="490AA38B" w14:textId="77777777" w:rsidR="0054353A" w:rsidRDefault="00410159" w:rsidP="0054353A">
      <w:r>
        <w:t>Фильтры обоих типов могут быть объединены в один конвейер, когда выходные данные одного фильтра поступают на вход другого фильтра.</w:t>
      </w:r>
    </w:p>
    <w:p w14:paraId="3830ECC1" w14:textId="77777777" w:rsidR="00410159" w:rsidRDefault="00410159" w:rsidP="00C55FDB">
      <w:pPr>
        <w:pStyle w:val="2"/>
        <w:spacing w:after="120" w:line="240" w:lineRule="auto"/>
      </w:pPr>
      <w:r>
        <w:t>Рассмотрим какие могут быть виды фильтров:</w:t>
      </w:r>
    </w:p>
    <w:p w14:paraId="47F7791C" w14:textId="77777777" w:rsidR="00410159" w:rsidRPr="00C55FDB" w:rsidRDefault="00410159" w:rsidP="00C55FDB">
      <w:pPr>
        <w:pStyle w:val="3"/>
        <w:spacing w:after="120"/>
        <w:rPr>
          <w:u w:val="single"/>
        </w:rPr>
      </w:pPr>
      <w:r w:rsidRPr="00C55FDB">
        <w:rPr>
          <w:u w:val="single"/>
        </w:rPr>
        <w:t>По способу формирования конвейера:</w:t>
      </w:r>
    </w:p>
    <w:p w14:paraId="7BEE0E92" w14:textId="37E64944" w:rsidR="009529C8" w:rsidRDefault="00410159" w:rsidP="00976FC7">
      <w:pPr>
        <w:numPr>
          <w:ilvl w:val="0"/>
          <w:numId w:val="3"/>
        </w:numPr>
      </w:pPr>
      <w:r w:rsidRPr="009529C8">
        <w:rPr>
          <w:b/>
        </w:rPr>
        <w:t>Линейный</w:t>
      </w:r>
      <w:r>
        <w:t xml:space="preserve"> – один вход один выход. Поток данных одного </w:t>
      </w:r>
      <w:r w:rsidR="009529C8">
        <w:t xml:space="preserve">типа </w:t>
      </w:r>
      <w:r>
        <w:t xml:space="preserve">датчика </w:t>
      </w:r>
      <w:r w:rsidR="00244184">
        <w:t xml:space="preserve">остаётся потоком данных этого </w:t>
      </w:r>
      <w:r w:rsidR="009529C8">
        <w:t xml:space="preserve">же типа </w:t>
      </w:r>
      <w:r w:rsidR="00244184">
        <w:t>датчика. При этом данные этого потока могут быть изменены.</w:t>
      </w:r>
      <w:r w:rsidR="00C55FDB" w:rsidRPr="00C55FDB">
        <w:t xml:space="preserve"> </w:t>
      </w:r>
      <w:r w:rsidR="00C55FDB">
        <w:br/>
        <w:t xml:space="preserve">Очевидно, что </w:t>
      </w:r>
      <w:r w:rsidR="00C55FDB" w:rsidRPr="00C55FDB">
        <w:rPr>
          <w:b/>
          <w:lang w:val="en-US"/>
        </w:rPr>
        <w:t>Post</w:t>
      </w:r>
      <w:r w:rsidR="00C55FDB" w:rsidRPr="00C55FDB">
        <w:rPr>
          <w:b/>
        </w:rPr>
        <w:t>-фильтры</w:t>
      </w:r>
      <w:r w:rsidR="00C55FDB">
        <w:t xml:space="preserve"> могут быть только линейными.</w:t>
      </w:r>
      <w:r w:rsidR="00244184">
        <w:br/>
      </w:r>
      <w:r w:rsidR="00244184" w:rsidRPr="009529C8">
        <w:rPr>
          <w:b/>
          <w:u w:val="single"/>
        </w:rPr>
        <w:t>Пример:</w:t>
      </w:r>
      <w:r w:rsidR="00244184">
        <w:t xml:space="preserve"> </w:t>
      </w:r>
      <w:r w:rsidR="009529C8">
        <w:t xml:space="preserve">Фильтр прореживания (оставляет каждое </w:t>
      </w:r>
      <w:r w:rsidR="009529C8" w:rsidRPr="009529C8">
        <w:rPr>
          <w:lang w:val="en-US"/>
        </w:rPr>
        <w:t>N</w:t>
      </w:r>
      <w:r w:rsidR="009529C8" w:rsidRPr="00C55FDB">
        <w:t>-</w:t>
      </w:r>
      <w:r w:rsidR="009529C8">
        <w:t>ое значение).</w:t>
      </w:r>
    </w:p>
    <w:p w14:paraId="76B1EA5A" w14:textId="77777777" w:rsidR="009529C8" w:rsidRDefault="009529C8" w:rsidP="00976FC7">
      <w:pPr>
        <w:numPr>
          <w:ilvl w:val="0"/>
          <w:numId w:val="3"/>
        </w:numPr>
      </w:pPr>
      <w:r w:rsidRPr="009529C8">
        <w:rPr>
          <w:b/>
        </w:rPr>
        <w:t>Разветвитель</w:t>
      </w:r>
      <w:r>
        <w:t xml:space="preserve"> – один вход несколько выходов. Поток данных одного типа датчика расширяется на несколько потоков датчиков других типов (возможно в том числе и датчика исходного типа). Если выходные потоки данных не будут меняться (кроме </w:t>
      </w:r>
      <w:r w:rsidR="001E2054">
        <w:t xml:space="preserve">информации о </w:t>
      </w:r>
      <w:r>
        <w:t>тип</w:t>
      </w:r>
      <w:r w:rsidR="001E2054">
        <w:t>е</w:t>
      </w:r>
      <w:r>
        <w:t xml:space="preserve"> </w:t>
      </w:r>
      <w:r w:rsidR="001E2054">
        <w:t>датчика</w:t>
      </w:r>
      <w:r>
        <w:t>)</w:t>
      </w:r>
      <w:r w:rsidR="001E2054">
        <w:t>, то,</w:t>
      </w:r>
      <w:r>
        <w:t xml:space="preserve"> </w:t>
      </w:r>
      <w:r w:rsidR="001E2054">
        <w:t>п</w:t>
      </w:r>
      <w:r>
        <w:t>о сути</w:t>
      </w:r>
      <w:r w:rsidR="001E2054">
        <w:t>,</w:t>
      </w:r>
      <w:r>
        <w:t xml:space="preserve"> это даже не фильтр, а правило построения конвейера. Разбивая один </w:t>
      </w:r>
      <w:r w:rsidR="001E2054">
        <w:t>поток на несколько, мы будем применять к каждому из них разные линейные фильтры и в результате получать разные результаты для разных видов датчиков.</w:t>
      </w:r>
      <w:r w:rsidR="001E2054">
        <w:br/>
      </w:r>
      <w:r w:rsidR="001E2054" w:rsidRPr="001E2054">
        <w:rPr>
          <w:b/>
          <w:u w:val="single"/>
        </w:rPr>
        <w:t>Пример:</w:t>
      </w:r>
      <w:r w:rsidR="001E2054">
        <w:t xml:space="preserve"> Данные реального температурного датчика, разбиваются на два потока – поток температурного датчика и поток датчика средней температуры за период (это виртуальный датчик). Применяя ко второму потоку </w:t>
      </w:r>
      <w:r w:rsidR="001E2054" w:rsidRPr="001E2054">
        <w:rPr>
          <w:b/>
        </w:rPr>
        <w:t xml:space="preserve">линейный </w:t>
      </w:r>
      <w:r w:rsidR="001E2054" w:rsidRPr="001E2054">
        <w:rPr>
          <w:b/>
          <w:lang w:val="en-US"/>
        </w:rPr>
        <w:t>Pre</w:t>
      </w:r>
      <w:r w:rsidR="001E2054" w:rsidRPr="001E2054">
        <w:rPr>
          <w:b/>
        </w:rPr>
        <w:t>-фильтр</w:t>
      </w:r>
      <w:r w:rsidR="001E2054">
        <w:t xml:space="preserve"> медианы за </w:t>
      </w:r>
      <w:r w:rsidR="001E2054">
        <w:rPr>
          <w:lang w:val="en-US"/>
        </w:rPr>
        <w:t>N</w:t>
      </w:r>
      <w:r w:rsidR="001E2054">
        <w:t xml:space="preserve"> минут, мы сможем записать в БД дополнительный поток данных и получать в последствии значения о средней температуре без пост-вычислений.</w:t>
      </w:r>
    </w:p>
    <w:p w14:paraId="22786D84" w14:textId="5F0EF3C0" w:rsidR="001E2054" w:rsidRDefault="001E2054" w:rsidP="00976FC7">
      <w:pPr>
        <w:numPr>
          <w:ilvl w:val="0"/>
          <w:numId w:val="3"/>
        </w:numPr>
      </w:pPr>
      <w:r w:rsidRPr="001E2054">
        <w:rPr>
          <w:b/>
        </w:rPr>
        <w:t>Агрегатор</w:t>
      </w:r>
      <w:r>
        <w:t xml:space="preserve"> – несколько входов один выход. Несколько потоков разных типов датчиков объединяются в один поток виртуального датчика другого типа.</w:t>
      </w:r>
      <w:r w:rsidR="00C55FDB">
        <w:br/>
      </w:r>
      <w:r w:rsidR="00C55FDB" w:rsidRPr="00C55FDB">
        <w:rPr>
          <w:b/>
          <w:u w:val="single"/>
        </w:rPr>
        <w:t>Пример:</w:t>
      </w:r>
      <w:r w:rsidR="00C55FDB">
        <w:t xml:space="preserve"> Значения нескольких температурных датчиков объединяются в один виртуальный датчик средней температуры.</w:t>
      </w:r>
    </w:p>
    <w:p w14:paraId="72546890" w14:textId="7E9956DD" w:rsidR="00C55FDB" w:rsidRDefault="00C55FDB">
      <w:r>
        <w:t xml:space="preserve">Для упрощения можно считать </w:t>
      </w:r>
      <w:r w:rsidRPr="00C55FDB">
        <w:rPr>
          <w:b/>
        </w:rPr>
        <w:t>разветвитель</w:t>
      </w:r>
      <w:r>
        <w:t xml:space="preserve"> не фильтром, а правилом конвейера (см. примечание к п.2), а </w:t>
      </w:r>
      <w:r w:rsidRPr="00C55FDB">
        <w:rPr>
          <w:b/>
        </w:rPr>
        <w:t>линейный</w:t>
      </w:r>
      <w:r>
        <w:t xml:space="preserve"> фильтр – частным случаем </w:t>
      </w:r>
      <w:r w:rsidRPr="00C55FDB">
        <w:rPr>
          <w:b/>
        </w:rPr>
        <w:t>агрегатора</w:t>
      </w:r>
      <w:r>
        <w:t>, когда агрегируется только один поток.</w:t>
      </w:r>
    </w:p>
    <w:p w14:paraId="33E49231" w14:textId="42BBF9FF" w:rsidR="00163FBB" w:rsidRDefault="00C55FDB" w:rsidP="00404866">
      <w:pPr>
        <w:pStyle w:val="2"/>
        <w:spacing w:after="120"/>
      </w:pPr>
      <w:r>
        <w:t>Интерфейс</w:t>
      </w:r>
      <w:r w:rsidR="00222C91">
        <w:t>ы</w:t>
      </w:r>
      <w:r>
        <w:t xml:space="preserve"> и регистрация фильтра в системе</w:t>
      </w:r>
    </w:p>
    <w:p w14:paraId="60B2AF7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bookmarkStart w:id="0" w:name="OLE_LINK5"/>
      <w:bookmarkStart w:id="1" w:name="OLE_LINK6"/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2025E4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Base data filter interface.</w:t>
      </w:r>
    </w:p>
    <w:p w14:paraId="6FE7BD7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285D02E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IDataProcessingFilter</w:t>
      </w:r>
    </w:p>
    <w:p w14:paraId="1345556D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{</w:t>
      </w:r>
    </w:p>
    <w:p w14:paraId="65EAF396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18FBC2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Filter identifier.</w:t>
      </w:r>
    </w:p>
    <w:p w14:paraId="0231E4E9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F276FB9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36F5F09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141AF2E6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8E51D9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Filter name.</w:t>
      </w:r>
    </w:p>
    <w:p w14:paraId="38AC56D6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68C1FB1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Name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08A89BE0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47709A4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5DC18B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Filter description.</w:t>
      </w:r>
    </w:p>
    <w:p w14:paraId="27AE27A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F33604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Description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5102136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7AF67C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7F2D25D0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Type, distributing the parameters class of current filter.</w:t>
      </w:r>
    </w:p>
    <w:p w14:paraId="0210ABAE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This type should have public constructor without parameters and be serializeable.</w:t>
      </w:r>
    </w:p>
    <w:p w14:paraId="5496E34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Even if there is no parameters - it should return the type of an empty class.</w:t>
      </w:r>
    </w:p>
    <w:p w14:paraId="3B9A66C0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Types of parameters should be unique across different filters.</w:t>
      </w:r>
    </w:p>
    <w:p w14:paraId="2D64AE91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A89A9D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[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NotNull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]</w:t>
      </w:r>
    </w:p>
    <w:p w14:paraId="5E45B40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Type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0080"/>
          <w:sz w:val="19"/>
          <w:szCs w:val="19"/>
          <w:lang w:val="sq-AL"/>
        </w:rPr>
        <w:t>FilterParametersType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576131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6A5E56FB" w14:textId="5567A0C1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bookmarkEnd w:id="0"/>
    <w:bookmarkEnd w:id="1"/>
    <w:p w14:paraId="038EEE0C" w14:textId="1D4F0559" w:rsidR="007B3C4C" w:rsidRDefault="007B3C4C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991A6CA" w14:textId="77777777" w:rsidR="002435CA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</w:p>
    <w:p w14:paraId="14E419A6" w14:textId="77777777" w:rsidR="002435CA" w:rsidRDefault="002435CA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br w:type="page"/>
      </w:r>
    </w:p>
    <w:p w14:paraId="23EADB32" w14:textId="65B2E7EA" w:rsidR="007B3C4C" w:rsidRPr="007B3C4C" w:rsidRDefault="002435CA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bookmarkStart w:id="2" w:name="OLE_LINK7"/>
      <w:bookmarkStart w:id="3" w:name="OLE_LINK8"/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7B3C4C"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="007B3C4C"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="007B3C4C"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03E7CD4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Interface representing the series of data points</w:t>
      </w:r>
    </w:p>
    <w:p w14:paraId="6EBB936B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2D1357E9" w14:textId="1BBB16A3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IEnumerable</w:t>
      </w:r>
    </w:p>
    <w:p w14:paraId="5A205465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{</w:t>
      </w:r>
    </w:p>
    <w:p w14:paraId="25527CD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88CD96A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Custom user data. Do not transfered over the network.</w:t>
      </w:r>
    </w:p>
    <w:p w14:paraId="7E7D9B02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33B0A452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0080"/>
          <w:sz w:val="19"/>
          <w:szCs w:val="19"/>
          <w:lang w:val="sq-AL"/>
        </w:rPr>
        <w:t>UserData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;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set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1A9CBCBA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</w:p>
    <w:p w14:paraId="0A00E45F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F45B7D9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The series of data points.</w:t>
      </w:r>
    </w:p>
    <w:p w14:paraId="10AAE789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781353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IList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0080"/>
          <w:sz w:val="19"/>
          <w:szCs w:val="19"/>
          <w:lang w:val="sq-AL"/>
        </w:rPr>
        <w:t>Series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02E3F6B3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7E7BD178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F1FDB62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Additional information - could be expanded by filters during processing.</w:t>
      </w:r>
    </w:p>
    <w:p w14:paraId="34303A02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7B3C4C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7B3C4C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392E3ED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7B3C4C">
        <w:rPr>
          <w:rFonts w:ascii="Consolas" w:hAnsi="Consolas" w:cs="Consolas"/>
          <w:color w:val="00008B"/>
          <w:sz w:val="19"/>
          <w:szCs w:val="19"/>
          <w:lang w:val="sq-AL"/>
        </w:rPr>
        <w:t>IDictionary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string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7B3C4C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 </w:t>
      </w:r>
      <w:r w:rsidRPr="007B3C4C">
        <w:rPr>
          <w:rFonts w:ascii="Consolas" w:hAnsi="Consolas" w:cs="Consolas"/>
          <w:color w:val="800080"/>
          <w:sz w:val="19"/>
          <w:szCs w:val="19"/>
          <w:lang w:val="sq-AL"/>
        </w:rPr>
        <w:t>AdditionalInfo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7B3C4C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3E2E597C" w14:textId="77777777" w:rsidR="007B3C4C" w:rsidRPr="007B3C4C" w:rsidRDefault="007B3C4C" w:rsidP="007B3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7B3C4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bookmarkEnd w:id="2"/>
    <w:bookmarkEnd w:id="3"/>
    <w:p w14:paraId="7B8CE9A4" w14:textId="77777777" w:rsidR="007B3C4C" w:rsidRDefault="007B3C4C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5336F16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7122399D" w14:textId="2B0BD02A" w:rsidR="006D279B" w:rsidRDefault="00404866">
      <w:pPr>
        <w:rPr>
          <w:lang w:val="sq-AL"/>
        </w:rPr>
      </w:pPr>
      <w:r>
        <w:t xml:space="preserve">Несмотря на то, что </w:t>
      </w:r>
      <w:r w:rsidR="003A3AF0">
        <w:t>данные координат можно трактовать как связанный между собой набор датчиков, удобнее оперировать данными координат как единым целым. В этом случае система должна иметь отдельный набор фильтров для обработки координат и отдельный набор фильтров для обработки данных датчиков.</w:t>
      </w:r>
    </w:p>
    <w:p w14:paraId="2F7EE62F" w14:textId="3A1FCDAD" w:rsidR="00163FBB" w:rsidRPr="00576131" w:rsidRDefault="00163FBB" w:rsidP="00222C91">
      <w:pPr>
        <w:autoSpaceDE w:val="0"/>
        <w:autoSpaceDN w:val="0"/>
        <w:adjustRightInd w:val="0"/>
        <w:spacing w:after="0" w:line="240" w:lineRule="auto"/>
        <w:rPr>
          <w:lang w:val="sq-AL"/>
        </w:rPr>
      </w:pPr>
      <w:r w:rsidRPr="00576131">
        <w:rPr>
          <w:lang w:val="sq-AL"/>
        </w:rPr>
        <w:t xml:space="preserve">Любой TotalApi-фильтр </w:t>
      </w:r>
      <w:r w:rsidR="00404866" w:rsidRPr="00576131">
        <w:rPr>
          <w:b/>
          <w:lang w:val="sq-AL"/>
        </w:rPr>
        <w:t>координат</w:t>
      </w:r>
      <w:r w:rsidR="00404866" w:rsidRPr="00576131">
        <w:rPr>
          <w:lang w:val="sq-AL"/>
        </w:rPr>
        <w:t xml:space="preserve"> должен</w:t>
      </w:r>
      <w:r w:rsidRPr="00576131">
        <w:rPr>
          <w:lang w:val="sq-AL"/>
        </w:rPr>
        <w:t xml:space="preserve"> реализовывать один (или оба) из интерфейсов: </w:t>
      </w:r>
      <w:r w:rsidRPr="00576131">
        <w:rPr>
          <w:rFonts w:ascii="Consolas" w:hAnsi="Consolas" w:cs="Consolas"/>
          <w:color w:val="00008B"/>
          <w:lang w:val="sq-AL"/>
        </w:rPr>
        <w:t>I</w:t>
      </w:r>
      <w:r w:rsidR="00404866" w:rsidRPr="00576131">
        <w:rPr>
          <w:rFonts w:ascii="Consolas" w:hAnsi="Consolas" w:cs="Consolas"/>
          <w:color w:val="00008B"/>
          <w:lang w:val="sq-AL"/>
        </w:rPr>
        <w:t>Coordinates</w:t>
      </w:r>
      <w:r w:rsidR="00222C91"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 w:rsidRPr="00576131">
        <w:rPr>
          <w:color w:val="2E74B5" w:themeColor="accent1" w:themeShade="BF"/>
          <w:lang w:val="sq-AL"/>
        </w:rPr>
        <w:t xml:space="preserve"> </w:t>
      </w:r>
      <w:r w:rsidRPr="00576131">
        <w:rPr>
          <w:lang w:val="sq-AL"/>
        </w:rPr>
        <w:t xml:space="preserve">и </w:t>
      </w:r>
      <w:r w:rsidRPr="00576131">
        <w:rPr>
          <w:rFonts w:ascii="Consolas" w:hAnsi="Consolas" w:cs="Consolas"/>
          <w:color w:val="00008B"/>
          <w:lang w:val="sq-AL"/>
        </w:rPr>
        <w:t>I</w:t>
      </w:r>
      <w:r w:rsidR="00404866" w:rsidRPr="00576131">
        <w:rPr>
          <w:rFonts w:ascii="Consolas" w:hAnsi="Consolas" w:cs="Consolas"/>
          <w:color w:val="00008B"/>
          <w:lang w:val="sq-AL"/>
        </w:rPr>
        <w:t>Coordinates</w:t>
      </w:r>
      <w:r w:rsidR="00222C91"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 w:rsidRPr="00576131">
        <w:rPr>
          <w:lang w:val="sq-AL"/>
        </w:rPr>
        <w:t xml:space="preserve">, которые являются наследниками от </w:t>
      </w:r>
      <w:r w:rsidR="00F325E3" w:rsidRPr="00F325E3">
        <w:rPr>
          <w:rFonts w:ascii="Consolas" w:hAnsi="Consolas" w:cs="Consolas"/>
          <w:color w:val="00008B"/>
          <w:lang w:val="sq-AL"/>
        </w:rPr>
        <w:t>I</w:t>
      </w:r>
      <w:r w:rsidR="00F325E3" w:rsidRPr="00F325E3">
        <w:rPr>
          <w:rFonts w:ascii="Consolas" w:hAnsi="Consolas" w:cs="Consolas"/>
          <w:color w:val="00008B"/>
          <w:lang w:val="sq-AL"/>
        </w:rPr>
        <w:t>D</w:t>
      </w:r>
      <w:r w:rsidR="00F325E3" w:rsidRPr="00F325E3">
        <w:rPr>
          <w:rFonts w:ascii="Consolas" w:hAnsi="Consolas" w:cs="Consolas"/>
          <w:color w:val="00008B"/>
          <w:lang w:val="sq-AL"/>
        </w:rPr>
        <w:t>ataProcessingFilter</w:t>
      </w:r>
      <w:r w:rsidR="00222C91">
        <w:rPr>
          <w:lang w:val="sq-AL"/>
        </w:rPr>
        <w:t>:</w:t>
      </w:r>
    </w:p>
    <w:p w14:paraId="2A418896" w14:textId="0769D114" w:rsidR="00576131" w:rsidRPr="00576131" w:rsidRDefault="00576131" w:rsidP="0057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784344DC" w14:textId="3B56CF52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bookmarkStart w:id="4" w:name="OLE_LINK9"/>
      <w:bookmarkStart w:id="5" w:name="OLE_LINK10"/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7B5A754" w14:textId="57A948AD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="00222C91">
        <w:rPr>
          <w:rFonts w:ascii="Consolas" w:hAnsi="Consolas" w:cs="Consolas"/>
          <w:color w:val="008000"/>
          <w:sz w:val="19"/>
          <w:szCs w:val="19"/>
          <w:lang w:val="sq-AL"/>
        </w:rPr>
        <w:t>Coordinates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pre-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1EE121A7" w14:textId="7777777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16C62A7C" w14:textId="5AACCC6F" w:rsidR="00222C9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222C91">
        <w:rPr>
          <w:rFonts w:ascii="Consolas" w:hAnsi="Consolas" w:cs="Consolas"/>
          <w:color w:val="00008B"/>
          <w:sz w:val="19"/>
          <w:szCs w:val="19"/>
          <w:lang w:val="sq-AL"/>
        </w:rPr>
        <w:t>Coordinates</w:t>
      </w:r>
      <w:r w:rsidR="00222C91">
        <w:rPr>
          <w:rFonts w:ascii="Consolas" w:hAnsi="Consolas" w:cs="Consolas"/>
          <w:color w:val="00008B"/>
          <w:sz w:val="19"/>
          <w:szCs w:val="19"/>
          <w:lang w:val="sq-AL"/>
        </w:rPr>
        <w:t>Processing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Pre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="00222C91"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222C91"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="00222C91"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3DD4B8DE" w14:textId="2276FBBD" w:rsidR="00F325E3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="00F325E3"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67465FD3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11D718CB" w14:textId="77777777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Gets the flag that filter is notifier and doesn’t continue pipeline stream.</w:t>
      </w:r>
    </w:p>
    <w:p w14:paraId="03DECFE2" w14:textId="77777777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The filter returning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true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never calls </w:t>
      </w:r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action.</w:t>
      </w:r>
    </w:p>
    <w:p w14:paraId="15D9C40E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E431457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IsNotifier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4E7043D7" w14:textId="77777777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4E3A60A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309BFEA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6B8527C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6E53F8B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2678CB2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0316BF89" w14:textId="4CB4497C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PreProcess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="007B3C4C"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1EA13EDD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07C4F4A3" w14:textId="1ABEA3DE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29E9C3B8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Calls when processing is finished and result data can be sent 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>onward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08062DA8" w14:textId="77777777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70124844" w14:textId="44B1B63F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00008B"/>
          <w:sz w:val="19"/>
          <w:szCs w:val="19"/>
          <w:lang w:val="sq-AL"/>
        </w:rPr>
        <w:t>Action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843BA1" w:rsidRPr="00843BA1">
        <w:rPr>
          <w:rFonts w:ascii="Consolas" w:hAnsi="Consolas" w:cs="Consolas"/>
          <w:color w:val="00008B"/>
          <w:sz w:val="19"/>
          <w:szCs w:val="19"/>
          <w:lang w:val="sq-AL"/>
        </w:rPr>
        <w:t>IDataProcessingFilter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 </w:t>
      </w:r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Pr="00F325E3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24C4F524" w14:textId="7777777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p w14:paraId="32FD2D69" w14:textId="77777777" w:rsidR="00F325E3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3EBFD" w14:textId="7777777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38411064" w14:textId="06251F6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="00222C91">
        <w:rPr>
          <w:rFonts w:ascii="Consolas" w:hAnsi="Consolas" w:cs="Consolas"/>
          <w:color w:val="008000"/>
          <w:sz w:val="19"/>
          <w:szCs w:val="19"/>
          <w:lang w:val="sq-AL"/>
        </w:rPr>
        <w:t>Coordinates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post-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331EB11C" w14:textId="77777777" w:rsidR="00F325E3" w:rsidRPr="0057613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B34E974" w14:textId="13822BEE" w:rsidR="00222C91" w:rsidRDefault="00F325E3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222C91">
        <w:rPr>
          <w:rFonts w:ascii="Consolas" w:hAnsi="Consolas" w:cs="Consolas"/>
          <w:color w:val="00008B"/>
          <w:sz w:val="19"/>
          <w:szCs w:val="19"/>
          <w:lang w:val="sq-AL"/>
        </w:rPr>
        <w:t>CoordinatesProcessing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Post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="00222C91"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222C91"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="00222C91"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3B7D3E69" w14:textId="600F3CC3" w:rsidR="00F325E3" w:rsidRPr="00576131" w:rsidRDefault="00222C91" w:rsidP="00F3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="00F325E3"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49F4DDC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1EC3CBC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6EE2C94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D5129A7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7DB79241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0672B65C" w14:textId="253B57BA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ost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="007B3C4C"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4ED027AC" w14:textId="77777777" w:rsidR="00F325E3" w:rsidRDefault="00F325E3" w:rsidP="00F325E3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  <w:bookmarkEnd w:id="4"/>
      <w:bookmarkEnd w:id="5"/>
    </w:p>
    <w:p w14:paraId="523E2B9A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lang w:val="sq-AL"/>
        </w:rPr>
      </w:pPr>
    </w:p>
    <w:p w14:paraId="3042192E" w14:textId="27740E55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lang w:val="sq-AL"/>
        </w:rPr>
      </w:pPr>
      <w:r w:rsidRPr="00576131">
        <w:rPr>
          <w:lang w:val="sq-AL"/>
        </w:rPr>
        <w:t xml:space="preserve">Любой TotalApi-фильтр </w:t>
      </w:r>
      <w:r w:rsidRPr="00222C91">
        <w:rPr>
          <w:b/>
          <w:lang w:val="sq-AL"/>
        </w:rPr>
        <w:t>датчиков</w:t>
      </w:r>
      <w:r w:rsidRPr="00576131">
        <w:rPr>
          <w:lang w:val="sq-AL"/>
        </w:rPr>
        <w:t xml:space="preserve"> должен реализовывать один (или оба) из интерфейсов: </w:t>
      </w:r>
      <w:r w:rsidRPr="00576131">
        <w:rPr>
          <w:rFonts w:ascii="Consolas" w:hAnsi="Consolas" w:cs="Consolas"/>
          <w:color w:val="00008B"/>
          <w:lang w:val="sq-AL"/>
        </w:rPr>
        <w:t>I</w:t>
      </w:r>
      <w:r>
        <w:rPr>
          <w:rFonts w:ascii="Consolas" w:hAnsi="Consolas" w:cs="Consolas"/>
          <w:color w:val="00008B"/>
          <w:lang w:val="sq-AL"/>
        </w:rPr>
        <w:t>SensorData</w:t>
      </w:r>
      <w:r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 w:rsidRPr="00576131">
        <w:rPr>
          <w:color w:val="2E74B5" w:themeColor="accent1" w:themeShade="BF"/>
          <w:lang w:val="sq-AL"/>
        </w:rPr>
        <w:t xml:space="preserve"> </w:t>
      </w:r>
      <w:r w:rsidRPr="00576131">
        <w:rPr>
          <w:lang w:val="sq-AL"/>
        </w:rPr>
        <w:t xml:space="preserve">и </w:t>
      </w:r>
      <w:r w:rsidRPr="00576131">
        <w:rPr>
          <w:rFonts w:ascii="Consolas" w:hAnsi="Consolas" w:cs="Consolas"/>
          <w:color w:val="00008B"/>
          <w:lang w:val="sq-AL"/>
        </w:rPr>
        <w:t>I</w:t>
      </w:r>
      <w:r>
        <w:rPr>
          <w:rFonts w:ascii="Consolas" w:hAnsi="Consolas" w:cs="Consolas"/>
          <w:color w:val="00008B"/>
          <w:lang w:val="sq-AL"/>
        </w:rPr>
        <w:t>SensorDataProcessing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 w:rsidRPr="00576131">
        <w:rPr>
          <w:lang w:val="sq-AL"/>
        </w:rPr>
        <w:t xml:space="preserve">, которые являются наследниками от </w:t>
      </w:r>
      <w:r w:rsidRPr="00F325E3">
        <w:rPr>
          <w:rFonts w:ascii="Consolas" w:hAnsi="Consolas" w:cs="Consolas"/>
          <w:color w:val="00008B"/>
          <w:lang w:val="sq-AL"/>
        </w:rPr>
        <w:t>IDataProcessingFilter</w:t>
      </w:r>
      <w:r>
        <w:rPr>
          <w:lang w:val="sq-AL"/>
        </w:rPr>
        <w:t>:</w:t>
      </w:r>
    </w:p>
    <w:p w14:paraId="72CCC922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354D0BD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bookmarkStart w:id="6" w:name="OLE_LINK11"/>
      <w:bookmarkStart w:id="7" w:name="OLE_LINK12"/>
      <w:bookmarkStart w:id="8" w:name="_GoBack"/>
      <w:r w:rsidRPr="00222C9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67CD40DA" w14:textId="53950B30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Sensor data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pre-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483DD90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7BC396A" w14:textId="7B7B4984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SensorData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ProcessingPre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5AF356BF" w14:textId="563B4CC4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7F6210E4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702EFF13" w14:textId="0E6E8906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>Gets the flag that filter is notifier and doesn’t continue pipeline stream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37A4D672" w14:textId="34ED9FFF" w:rsid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The filter returning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true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never calls </w:t>
      </w:r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action.</w:t>
      </w:r>
    </w:p>
    <w:p w14:paraId="55FC6CAB" w14:textId="77777777" w:rsidR="006D279B" w:rsidRPr="006D279B" w:rsidRDefault="006D279B" w:rsidP="006D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6D279B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65C9D04C" w14:textId="2C944EE2" w:rsidR="0052192D" w:rsidRPr="006D279B" w:rsidRDefault="0052192D" w:rsidP="00521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D279B">
        <w:rPr>
          <w:rFonts w:ascii="Consolas" w:hAnsi="Consolas" w:cs="Consolas"/>
          <w:color w:val="0000FF"/>
          <w:sz w:val="19"/>
          <w:szCs w:val="19"/>
          <w:lang w:val="sq-AL"/>
        </w:rPr>
        <w:t>bool</w:t>
      </w:r>
      <w:r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6D279B">
        <w:rPr>
          <w:rFonts w:ascii="Consolas" w:hAnsi="Consolas" w:cs="Consolas"/>
          <w:color w:val="008B8B"/>
          <w:sz w:val="19"/>
          <w:szCs w:val="19"/>
          <w:lang w:val="sq-AL"/>
        </w:rPr>
        <w:t>Is</w:t>
      </w:r>
      <w:r w:rsidR="006D279B" w:rsidRPr="006D279B">
        <w:rPr>
          <w:rFonts w:ascii="Consolas" w:hAnsi="Consolas" w:cs="Consolas"/>
          <w:color w:val="008B8B"/>
          <w:sz w:val="19"/>
          <w:szCs w:val="19"/>
          <w:lang w:val="sq-AL"/>
        </w:rPr>
        <w:t>Notifier</w:t>
      </w:r>
      <w:r w:rsidR="006D279B" w:rsidRPr="006D279B">
        <w:rPr>
          <w:rFonts w:ascii="Consolas" w:hAnsi="Consolas" w:cs="Consolas"/>
          <w:color w:val="000000"/>
          <w:sz w:val="19"/>
          <w:szCs w:val="19"/>
          <w:lang w:val="sq-AL"/>
        </w:rPr>
        <w:t xml:space="preserve"> { </w:t>
      </w:r>
      <w:r w:rsidR="006D279B" w:rsidRPr="006D279B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="006D279B" w:rsidRPr="006D279B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3BFCE228" w14:textId="77777777" w:rsidR="0052192D" w:rsidRPr="00576131" w:rsidRDefault="0052192D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4453C2EA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5C696991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5303C25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5243FF5D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15A8789E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7B27F31A" w14:textId="20BE7475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PreProcess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="007B3C4C"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46A62501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6EE67B3D" w14:textId="77777777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1B12D83C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Calls when processing is finished and result data can be sent 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>onward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.</w:t>
      </w:r>
    </w:p>
    <w:p w14:paraId="3CFE400D" w14:textId="77777777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F325E3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F325E3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00EC0CCA" w14:textId="28DB1C6D" w:rsidR="00222C91" w:rsidRPr="00F325E3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F325E3">
        <w:rPr>
          <w:rFonts w:ascii="Consolas" w:hAnsi="Consolas" w:cs="Consolas"/>
          <w:color w:val="00008B"/>
          <w:sz w:val="19"/>
          <w:szCs w:val="19"/>
          <w:lang w:val="sq-AL"/>
        </w:rPr>
        <w:t>Action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843BA1" w:rsidRPr="00843BA1">
        <w:rPr>
          <w:rFonts w:ascii="Consolas" w:hAnsi="Consolas" w:cs="Consolas"/>
          <w:color w:val="00008B"/>
          <w:sz w:val="19"/>
          <w:szCs w:val="19"/>
          <w:lang w:val="sq-AL"/>
        </w:rPr>
        <w:t>IDataProcessingFilter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 </w:t>
      </w:r>
      <w:bookmarkStart w:id="9" w:name="OLE_LINK3"/>
      <w:bookmarkStart w:id="10" w:name="OLE_LINK4"/>
      <w:r w:rsidRPr="00F325E3">
        <w:rPr>
          <w:rFonts w:ascii="Consolas" w:hAnsi="Consolas" w:cs="Consolas"/>
          <w:color w:val="800080"/>
          <w:sz w:val="19"/>
          <w:szCs w:val="19"/>
          <w:lang w:val="sq-AL"/>
        </w:rPr>
        <w:t>On</w:t>
      </w:r>
      <w:r>
        <w:rPr>
          <w:rFonts w:ascii="Consolas" w:hAnsi="Consolas" w:cs="Consolas"/>
          <w:color w:val="800080"/>
          <w:sz w:val="19"/>
          <w:szCs w:val="19"/>
          <w:lang w:val="sq-AL"/>
        </w:rPr>
        <w:t>PreProcessed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bookmarkEnd w:id="9"/>
      <w:bookmarkEnd w:id="10"/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 xml:space="preserve">{ </w:t>
      </w:r>
      <w:r w:rsidRPr="00F325E3">
        <w:rPr>
          <w:rFonts w:ascii="Consolas" w:hAnsi="Consolas" w:cs="Consolas"/>
          <w:color w:val="008B8B"/>
          <w:sz w:val="19"/>
          <w:szCs w:val="19"/>
          <w:lang w:val="sq-AL"/>
        </w:rPr>
        <w:t>get</w:t>
      </w:r>
      <w:r w:rsidRPr="00F325E3">
        <w:rPr>
          <w:rFonts w:ascii="Consolas" w:hAnsi="Consolas" w:cs="Consolas"/>
          <w:color w:val="000000"/>
          <w:sz w:val="19"/>
          <w:szCs w:val="19"/>
          <w:lang w:val="sq-AL"/>
        </w:rPr>
        <w:t>; }</w:t>
      </w:r>
    </w:p>
    <w:p w14:paraId="7AB36198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p w14:paraId="4EB3F79C" w14:textId="77777777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EF68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9B5B273" w14:textId="5076E07F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Sensor data processing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post-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interface.</w:t>
      </w:r>
    </w:p>
    <w:p w14:paraId="5A8BD23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10BC1FF" w14:textId="240BDD81" w:rsidR="00222C9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interface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SensorDataProcessingPost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Filter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Data</w:t>
      </w:r>
      <w:r w:rsidRPr="00576131">
        <w:rPr>
          <w:rFonts w:ascii="Consolas" w:hAnsi="Consolas" w:cs="Consolas"/>
          <w:color w:val="00008B"/>
          <w:sz w:val="19"/>
          <w:szCs w:val="19"/>
          <w:lang w:val="sq-AL"/>
        </w:rPr>
        <w:t>ProcessingFilter</w:t>
      </w:r>
    </w:p>
    <w:p w14:paraId="7B1E3ACF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</w:p>
    <w:p w14:paraId="51C31BF9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&lt;summary&gt;</w:t>
      </w:r>
    </w:p>
    <w:p w14:paraId="4514F43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Starts processing of passing series of data.</w:t>
      </w:r>
    </w:p>
    <w:p w14:paraId="4FE93313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&lt;/summary&gt;</w:t>
      </w:r>
    </w:p>
    <w:p w14:paraId="405944FB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series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Series of data with metadata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3BB82C4C" w14:textId="77777777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///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&lt;param name="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prms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"&gt;</w:t>
      </w:r>
      <w:r w:rsidRPr="00576131">
        <w:rPr>
          <w:rFonts w:ascii="Consolas" w:hAnsi="Consolas" w:cs="Consolas"/>
          <w:color w:val="008000"/>
          <w:sz w:val="19"/>
          <w:szCs w:val="19"/>
          <w:lang w:val="sq-AL"/>
        </w:rPr>
        <w:t>Filter parameters</w:t>
      </w:r>
      <w:r w:rsidRPr="00576131">
        <w:rPr>
          <w:rFonts w:ascii="Consolas" w:hAnsi="Consolas" w:cs="Consolas"/>
          <w:color w:val="808080"/>
          <w:sz w:val="19"/>
          <w:szCs w:val="19"/>
          <w:lang w:val="sq-AL"/>
        </w:rPr>
        <w:t>&lt;/param&gt;</w:t>
      </w:r>
    </w:p>
    <w:p w14:paraId="238834A8" w14:textId="33AE5876" w:rsidR="00222C91" w:rsidRPr="00576131" w:rsidRDefault="00222C91" w:rsidP="0022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sq-AL"/>
        </w:rPr>
        <w:t>PostProcess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I</w:t>
      </w:r>
      <w:r w:rsidR="007B3C4C">
        <w:rPr>
          <w:rFonts w:ascii="Consolas" w:hAnsi="Consolas" w:cs="Consolas"/>
          <w:color w:val="00008B"/>
          <w:sz w:val="19"/>
          <w:szCs w:val="19"/>
          <w:lang w:val="sq-AL"/>
        </w:rPr>
        <w:t>Series</w:t>
      </w:r>
      <w:r w:rsidR="007B3C4C" w:rsidRPr="007B3C4C">
        <w:rPr>
          <w:rFonts w:ascii="Consolas" w:hAnsi="Consolas" w:cs="Consolas"/>
          <w:color w:val="00008B"/>
          <w:sz w:val="19"/>
          <w:szCs w:val="19"/>
          <w:lang w:val="sq-AL"/>
        </w:rPr>
        <w:t>DataPoints</w:t>
      </w:r>
      <w:r w:rsidR="007B3C4C"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series, </w:t>
      </w:r>
      <w:r w:rsidRPr="00576131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prms);</w:t>
      </w:r>
    </w:p>
    <w:p w14:paraId="010E2D4F" w14:textId="156DADC4" w:rsidR="00244184" w:rsidRDefault="00222C91" w:rsidP="00222C91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576131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</w:p>
    <w:bookmarkEnd w:id="6"/>
    <w:bookmarkEnd w:id="7"/>
    <w:bookmarkEnd w:id="8"/>
    <w:p w14:paraId="2BAFF9EB" w14:textId="1A769564" w:rsidR="00E80E05" w:rsidRDefault="00E80E05" w:rsidP="00222C91">
      <w:pPr>
        <w:rPr>
          <w:lang w:val="en-US"/>
        </w:rPr>
      </w:pPr>
    </w:p>
    <w:p w14:paraId="04128F18" w14:textId="77777777" w:rsidR="00472EB7" w:rsidRDefault="00E80E05" w:rsidP="00222C91">
      <w:r>
        <w:t>Информация о том</w:t>
      </w:r>
      <w:r w:rsidR="00C76244">
        <w:t>,</w:t>
      </w:r>
      <w:r>
        <w:t xml:space="preserve"> </w:t>
      </w:r>
      <w:r w:rsidR="00C76244">
        <w:t>в каком порядке</w:t>
      </w:r>
      <w:r>
        <w:t xml:space="preserve"> фильтры должны быть объединены в конвейер</w:t>
      </w:r>
      <w:r w:rsidR="00C76244">
        <w:t>, с какими параметрами</w:t>
      </w:r>
      <w:r>
        <w:t xml:space="preserve"> </w:t>
      </w:r>
      <w:r w:rsidR="00C76244">
        <w:t xml:space="preserve">и какая последовательность должна применяться к какому из типов датчиков, задаётся пользователем и хранится в БД телематического модуля. </w:t>
      </w:r>
    </w:p>
    <w:p w14:paraId="524DE974" w14:textId="2B2C0D63" w:rsidR="00E80E05" w:rsidRDefault="00C76244" w:rsidP="00222C91">
      <w:r>
        <w:t>Фактически пользователь определяет свои наборы фильтров, задавая их последовательность и параметры, а потом указывает к какому типу датчика какой из созданных наборов применить.</w:t>
      </w:r>
    </w:p>
    <w:p w14:paraId="2F03703A" w14:textId="49E2DD70" w:rsidR="00472EB7" w:rsidRDefault="00472EB7" w:rsidP="00472EB7">
      <w:r>
        <w:t>Также должна быть возможность трактовать созданный</w:t>
      </w:r>
      <w:r>
        <w:t xml:space="preserve"> набор как новый фильтр. Т.е. использовать его в качестве фильтра при создании другого набора. Таким образом можно создавать новые фильтры на основании существующих.</w:t>
      </w:r>
    </w:p>
    <w:p w14:paraId="6D82A693" w14:textId="4490A5F5" w:rsidR="00C76244" w:rsidRPr="00C76244" w:rsidRDefault="00C76244" w:rsidP="00222C91">
      <w:r>
        <w:t xml:space="preserve">В случае </w:t>
      </w:r>
      <w:r w:rsidRPr="00C76244">
        <w:rPr>
          <w:b/>
          <w:lang w:val="en-US"/>
        </w:rPr>
        <w:t>Post</w:t>
      </w:r>
      <w:r w:rsidRPr="00C76244">
        <w:rPr>
          <w:b/>
        </w:rPr>
        <w:t>-фильтров</w:t>
      </w:r>
      <w:r>
        <w:t xml:space="preserve">, пользователь может указать в качестве параметра вызова набор кастомный фильтров, которые должны быть применены для постобработки запрошенных данных, либо указать идентификатор одного из определённых ранее наборов, либо не использовать </w:t>
      </w:r>
      <w:r w:rsidRPr="00C76244">
        <w:rPr>
          <w:b/>
          <w:lang w:val="en-US"/>
        </w:rPr>
        <w:t>Post</w:t>
      </w:r>
      <w:r w:rsidRPr="00C76244">
        <w:rPr>
          <w:b/>
        </w:rPr>
        <w:t>-фильтр</w:t>
      </w:r>
      <w:r w:rsidRPr="00C76244">
        <w:rPr>
          <w:b/>
        </w:rPr>
        <w:t>ы</w:t>
      </w:r>
      <w:r>
        <w:t xml:space="preserve"> вообще.</w:t>
      </w:r>
    </w:p>
    <w:p w14:paraId="4286578B" w14:textId="20CCAD00" w:rsidR="00645234" w:rsidRDefault="00C76244" w:rsidP="00222C91">
      <w:r>
        <w:t xml:space="preserve">Прогонку данных через конвейер фильтров осуществляет </w:t>
      </w:r>
      <w:r w:rsidRPr="00C76244">
        <w:rPr>
          <w:b/>
        </w:rPr>
        <w:t>менеджер фильтров</w:t>
      </w:r>
      <w:r>
        <w:t>.</w:t>
      </w:r>
      <w:r w:rsidR="00645234">
        <w:t xml:space="preserve"> Его можно представить, как один фильтр, который получает на вход данные, а на выходе записывает их в БД (для </w:t>
      </w:r>
      <w:r w:rsidR="00645234" w:rsidRPr="00645234">
        <w:rPr>
          <w:b/>
          <w:lang w:val="en-US"/>
        </w:rPr>
        <w:t>Pre</w:t>
      </w:r>
      <w:r w:rsidR="00645234" w:rsidRPr="00645234">
        <w:rPr>
          <w:b/>
        </w:rPr>
        <w:t>-фильтров</w:t>
      </w:r>
      <w:r w:rsidR="00645234">
        <w:t xml:space="preserve">) или возвращает обработанные данные (для </w:t>
      </w:r>
      <w:r w:rsidR="00645234" w:rsidRPr="00645234">
        <w:rPr>
          <w:b/>
          <w:lang w:val="en-US"/>
        </w:rPr>
        <w:t>Post</w:t>
      </w:r>
      <w:r w:rsidR="00645234" w:rsidRPr="00645234">
        <w:rPr>
          <w:b/>
        </w:rPr>
        <w:t>-фильтров</w:t>
      </w:r>
      <w:r w:rsidR="00645234">
        <w:t xml:space="preserve">). </w:t>
      </w:r>
    </w:p>
    <w:p w14:paraId="25CEC8ED" w14:textId="77777777" w:rsidR="002435CA" w:rsidRDefault="002435CA" w:rsidP="002435CA">
      <w:r>
        <w:t>В свою очередь разработчик фильтров об этом знать не должен – каждый из фильтров должен работать, считая, что других фильтров в системе нет.</w:t>
      </w:r>
    </w:p>
    <w:p w14:paraId="55157F34" w14:textId="1E6F87E0" w:rsidR="00C76244" w:rsidRDefault="00645234" w:rsidP="00222C91">
      <w:r>
        <w:t xml:space="preserve">Он же осуществляет автоматическую регистрацию фильтров в системе. Для того, чтобы фильтр был автоматически зарегистрирован в системе необходимо, чтобы в сборке, содержащей </w:t>
      </w:r>
      <w:r w:rsidRPr="00C76244">
        <w:rPr>
          <w:b/>
        </w:rPr>
        <w:t>менеджер фильтров</w:t>
      </w:r>
      <w:r>
        <w:t xml:space="preserve"> были реализации соответствующих интерфейсов</w:t>
      </w:r>
      <w:r w:rsidRPr="00645234">
        <w:t xml:space="preserve"> (</w:t>
      </w:r>
      <w:r w:rsidRPr="00576131">
        <w:rPr>
          <w:rFonts w:ascii="Consolas" w:hAnsi="Consolas" w:cs="Consolas"/>
          <w:color w:val="00008B"/>
          <w:lang w:val="sq-AL"/>
        </w:rPr>
        <w:t>ICoordinates</w:t>
      </w:r>
      <w:r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>
        <w:rPr>
          <w:lang w:val="sq-AL"/>
        </w:rPr>
        <w:t>,</w:t>
      </w:r>
      <w:r w:rsidRPr="00576131">
        <w:rPr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lang w:val="sq-AL"/>
        </w:rPr>
        <w:t>ICoordinates</w:t>
      </w:r>
      <w:r>
        <w:rPr>
          <w:rFonts w:ascii="Consolas" w:hAnsi="Consolas" w:cs="Consolas"/>
          <w:color w:val="00008B"/>
          <w:lang w:val="sq-AL"/>
        </w:rPr>
        <w:t>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>
        <w:rPr>
          <w:lang w:val="sq-AL"/>
        </w:rPr>
        <w:t>,</w:t>
      </w:r>
      <w:r w:rsidRPr="00576131">
        <w:rPr>
          <w:rFonts w:ascii="Consolas" w:hAnsi="Consolas" w:cs="Consolas"/>
          <w:color w:val="00008B"/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lang w:val="sq-AL"/>
        </w:rPr>
        <w:t>I</w:t>
      </w:r>
      <w:r>
        <w:rPr>
          <w:rFonts w:ascii="Consolas" w:hAnsi="Consolas" w:cs="Consolas"/>
          <w:color w:val="00008B"/>
          <w:lang w:val="sq-AL"/>
        </w:rPr>
        <w:t>SensorDataProcessing</w:t>
      </w:r>
      <w:r w:rsidRPr="00576131">
        <w:rPr>
          <w:rFonts w:ascii="Consolas" w:hAnsi="Consolas" w:cs="Consolas"/>
          <w:color w:val="00008B"/>
          <w:lang w:val="sq-AL"/>
        </w:rPr>
        <w:t>PreFilter</w:t>
      </w:r>
      <w:r>
        <w:rPr>
          <w:lang w:val="sq-AL"/>
        </w:rPr>
        <w:t>,</w:t>
      </w:r>
      <w:r w:rsidRPr="00576131">
        <w:rPr>
          <w:lang w:val="sq-AL"/>
        </w:rPr>
        <w:t xml:space="preserve"> </w:t>
      </w:r>
      <w:r w:rsidRPr="00576131">
        <w:rPr>
          <w:rFonts w:ascii="Consolas" w:hAnsi="Consolas" w:cs="Consolas"/>
          <w:color w:val="00008B"/>
          <w:lang w:val="sq-AL"/>
        </w:rPr>
        <w:t>I</w:t>
      </w:r>
      <w:r>
        <w:rPr>
          <w:rFonts w:ascii="Consolas" w:hAnsi="Consolas" w:cs="Consolas"/>
          <w:color w:val="00008B"/>
          <w:lang w:val="sq-AL"/>
        </w:rPr>
        <w:t>SensorDataProcessing</w:t>
      </w:r>
      <w:r w:rsidRPr="00576131">
        <w:rPr>
          <w:rFonts w:ascii="Consolas" w:hAnsi="Consolas" w:cs="Consolas"/>
          <w:color w:val="00008B"/>
          <w:lang w:val="sq-AL"/>
        </w:rPr>
        <w:t>PostFilter</w:t>
      </w:r>
      <w:r w:rsidRPr="00645234">
        <w:t>)</w:t>
      </w:r>
      <w:r>
        <w:t xml:space="preserve">, экспортированные средствами </w:t>
      </w:r>
      <w:r w:rsidRPr="00645234">
        <w:rPr>
          <w:b/>
          <w:lang w:val="en-US"/>
        </w:rPr>
        <w:t>MEF</w:t>
      </w:r>
      <w:r w:rsidRPr="00645234">
        <w:t>.</w:t>
      </w:r>
    </w:p>
    <w:p w14:paraId="1378A210" w14:textId="3C87C138" w:rsidR="00645234" w:rsidRDefault="00645234" w:rsidP="00222C91">
      <w:r>
        <w:t>Интерфейс телематического модуля соответственно расширяется методами, позволяющими конфигурировать фильтры:</w:t>
      </w:r>
    </w:p>
    <w:p w14:paraId="3F0C4A79" w14:textId="6CC732BD" w:rsidR="00645234" w:rsidRPr="00645234" w:rsidRDefault="00645234" w:rsidP="00645234">
      <w:pPr>
        <w:jc w:val="center"/>
        <w:rPr>
          <w:b/>
          <w:color w:val="00B050"/>
          <w:lang w:val="sq-AL"/>
        </w:rPr>
      </w:pPr>
      <w:r w:rsidRPr="00645234">
        <w:rPr>
          <w:b/>
          <w:color w:val="00B050"/>
          <w:lang w:val="sq-AL"/>
        </w:rPr>
        <w:t>&lt; ДОПИШУ, КАК ТОЛЬКО ПРИДУМАЮ &gt;</w:t>
      </w:r>
    </w:p>
    <w:p w14:paraId="7884DF25" w14:textId="77777777" w:rsidR="00472EB7" w:rsidRDefault="00472EB7" w:rsidP="00645234">
      <w:pPr>
        <w:pStyle w:val="2"/>
        <w:spacing w:after="120"/>
      </w:pPr>
    </w:p>
    <w:p w14:paraId="1FA735C9" w14:textId="74158464" w:rsidR="00645234" w:rsidRDefault="00645234" w:rsidP="00645234">
      <w:pPr>
        <w:pStyle w:val="2"/>
        <w:spacing w:after="120"/>
      </w:pPr>
      <w:r>
        <w:t>Масштабирование</w:t>
      </w:r>
      <w:r>
        <w:t xml:space="preserve"> фильтр</w:t>
      </w:r>
      <w:r>
        <w:t>ов</w:t>
      </w:r>
    </w:p>
    <w:p w14:paraId="693939FE" w14:textId="049457DE" w:rsidR="00645234" w:rsidRDefault="0044602C" w:rsidP="00645234">
      <w:r>
        <w:t xml:space="preserve">В простейшем случае для масштабирования мы можем использовать несколько телематических модулей, каждый из которых в один отрезок времени принимает данные разных датчиков, обрабатывают их, используя одинаковые настройки очереди </w:t>
      </w:r>
      <w:r w:rsidRPr="0052192D">
        <w:rPr>
          <w:b/>
          <w:lang w:val="en-US"/>
        </w:rPr>
        <w:t>Pre</w:t>
      </w:r>
      <w:r w:rsidRPr="0052192D">
        <w:rPr>
          <w:b/>
        </w:rPr>
        <w:t>-фильтров</w:t>
      </w:r>
      <w:r>
        <w:t xml:space="preserve"> и записывают их в одну базу данных (или в разные кластеры одной и той же базы данных).</w:t>
      </w:r>
    </w:p>
    <w:p w14:paraId="49FB9F56" w14:textId="71890B0C" w:rsidR="0052192D" w:rsidRPr="0052192D" w:rsidRDefault="0052192D" w:rsidP="00645234">
      <w:r>
        <w:t xml:space="preserve">Можно также принимать данные в одной подсистеме, а отдавать их на обработку в другую подсистему. Однако такой механизм не принесёт ускорения, т.к. мы должны передавать данные всегда в одну и ту же подсистему, чтобы правильно выполнялись алгоритмы пре-фильтров, работающие с непрерывным потоком данных. А в этом случае такое </w:t>
      </w:r>
      <w:r w:rsidRPr="0052192D">
        <w:t>“</w:t>
      </w:r>
      <w:r>
        <w:t>масштабирование</w:t>
      </w:r>
      <w:r w:rsidRPr="0052192D">
        <w:t>”</w:t>
      </w:r>
      <w:r>
        <w:t xml:space="preserve"> приведёт только к увеличению</w:t>
      </w:r>
      <w:r w:rsidRPr="0052192D">
        <w:t xml:space="preserve"> </w:t>
      </w:r>
      <w:r>
        <w:t>трафика и нагрузке на процессоры обоих подсистем.</w:t>
      </w:r>
    </w:p>
    <w:p w14:paraId="2179B955" w14:textId="587A164D" w:rsidR="0044602C" w:rsidRDefault="0044602C" w:rsidP="00645234">
      <w:r>
        <w:t xml:space="preserve">Однако существует ещё одна теоретическая возможность масштабирования – это выполнение </w:t>
      </w:r>
      <w:r w:rsidRPr="0044602C">
        <w:rPr>
          <w:b/>
          <w:lang w:val="en-US"/>
        </w:rPr>
        <w:t>Online</w:t>
      </w:r>
      <w:r w:rsidRPr="0044602C">
        <w:rPr>
          <w:b/>
        </w:rPr>
        <w:noBreakHyphen/>
        <w:t>фильтров</w:t>
      </w:r>
      <w:r>
        <w:t xml:space="preserve">, являющихся подмножеством </w:t>
      </w:r>
      <w:r w:rsidRPr="0044602C">
        <w:rPr>
          <w:b/>
          <w:lang w:val="en-US"/>
        </w:rPr>
        <w:t>Post</w:t>
      </w:r>
      <w:r w:rsidRPr="0044602C">
        <w:rPr>
          <w:b/>
        </w:rPr>
        <w:t>-фильтров</w:t>
      </w:r>
      <w:r>
        <w:t>, в отдельной подсистеме</w:t>
      </w:r>
      <w:r w:rsidR="0052192D">
        <w:t xml:space="preserve"> (но только всегда в одной и той же)</w:t>
      </w:r>
      <w:r>
        <w:t xml:space="preserve">. Т.к. результатом работы </w:t>
      </w:r>
      <w:r w:rsidRPr="0044602C">
        <w:rPr>
          <w:b/>
          <w:lang w:val="en-US"/>
        </w:rPr>
        <w:t>Online</w:t>
      </w:r>
      <w:r w:rsidRPr="0044602C">
        <w:rPr>
          <w:b/>
        </w:rPr>
        <w:noBreakHyphen/>
        <w:t>фильтров</w:t>
      </w:r>
      <w:r>
        <w:t xml:space="preserve"> являются уведомления, и чистые </w:t>
      </w:r>
      <w:r w:rsidRPr="0044602C">
        <w:rPr>
          <w:b/>
          <w:lang w:val="en-US"/>
        </w:rPr>
        <w:t>Online</w:t>
      </w:r>
      <w:r w:rsidRPr="0044602C">
        <w:rPr>
          <w:b/>
        </w:rPr>
        <w:noBreakHyphen/>
        <w:t>фильтр</w:t>
      </w:r>
      <w:r>
        <w:rPr>
          <w:b/>
        </w:rPr>
        <w:t>ы</w:t>
      </w:r>
      <w:r>
        <w:t xml:space="preserve"> я</w:t>
      </w:r>
      <w:r>
        <w:t>вляются окончанием ветки конвейера обработки данных, можно выполнить эту обработку в другой подсистеме, если таковая присутствует, а сама обработка ресурсоёмка.</w:t>
      </w:r>
    </w:p>
    <w:p w14:paraId="785CA9FB" w14:textId="12F33D2F" w:rsidR="0052192D" w:rsidRDefault="0052192D" w:rsidP="00645234">
      <w:r>
        <w:t xml:space="preserve">Реализация такого механизма требует расширения интерфейса телематического модуля, а также небольшого изменения в интерфейсе </w:t>
      </w:r>
      <w:r w:rsidRPr="0052192D">
        <w:rPr>
          <w:b/>
          <w:lang w:val="en-US"/>
        </w:rPr>
        <w:t>Pre</w:t>
      </w:r>
      <w:r w:rsidRPr="0052192D">
        <w:rPr>
          <w:b/>
        </w:rPr>
        <w:t>-фильтра</w:t>
      </w:r>
      <w:r>
        <w:t xml:space="preserve"> (туда следует добавить явный признак того, что данный фильтр является </w:t>
      </w:r>
      <w:r w:rsidRPr="0052192D">
        <w:rPr>
          <w:b/>
          <w:lang w:val="en-US"/>
        </w:rPr>
        <w:t>Online</w:t>
      </w:r>
      <w:r w:rsidRPr="0052192D">
        <w:rPr>
          <w:b/>
        </w:rPr>
        <w:t>-фильтром</w:t>
      </w:r>
      <w:r>
        <w:t>, т.е. не пишет ничего в БД).</w:t>
      </w:r>
    </w:p>
    <w:p w14:paraId="684C6263" w14:textId="77777777" w:rsidR="006D279B" w:rsidRPr="00645234" w:rsidRDefault="006D279B" w:rsidP="006D279B">
      <w:pPr>
        <w:jc w:val="center"/>
        <w:rPr>
          <w:b/>
          <w:color w:val="00B050"/>
          <w:lang w:val="sq-AL"/>
        </w:rPr>
      </w:pPr>
      <w:r w:rsidRPr="00645234">
        <w:rPr>
          <w:b/>
          <w:color w:val="00B050"/>
          <w:lang w:val="sq-AL"/>
        </w:rPr>
        <w:t>&lt; ДОПИШУ, КАК ТОЛЬКО ПРИДУМАЮ &gt;</w:t>
      </w:r>
    </w:p>
    <w:p w14:paraId="1749FF19" w14:textId="77777777" w:rsidR="0044602C" w:rsidRPr="0044602C" w:rsidRDefault="0044602C" w:rsidP="00645234"/>
    <w:p w14:paraId="1010FBF2" w14:textId="77777777" w:rsidR="002435CA" w:rsidRDefault="002435C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BCE6225" w14:textId="6E3205AF" w:rsidR="00140DF8" w:rsidRDefault="00140DF8" w:rsidP="00140DF8">
      <w:pPr>
        <w:pStyle w:val="2"/>
        <w:spacing w:after="120"/>
      </w:pPr>
      <w:r>
        <w:t>Список</w:t>
      </w:r>
      <w:r>
        <w:t xml:space="preserve"> фильтров</w:t>
      </w:r>
      <w:r w:rsidR="00472EB7">
        <w:t xml:space="preserve"> координат</w:t>
      </w:r>
      <w:r>
        <w:t xml:space="preserve">, требующих реализации в </w:t>
      </w:r>
      <w:r>
        <w:rPr>
          <w:lang w:val="en-US"/>
        </w:rPr>
        <w:t>MVP</w:t>
      </w:r>
      <w:r w:rsidRPr="00140DF8">
        <w:t>-</w:t>
      </w:r>
      <w:r>
        <w:t>версии</w:t>
      </w:r>
    </w:p>
    <w:tbl>
      <w:tblPr>
        <w:tblStyle w:val="-45"/>
        <w:tblW w:w="11004" w:type="dxa"/>
        <w:tblLayout w:type="fixed"/>
        <w:tblLook w:val="04A0" w:firstRow="1" w:lastRow="0" w:firstColumn="1" w:lastColumn="0" w:noHBand="0" w:noVBand="1"/>
      </w:tblPr>
      <w:tblGrid>
        <w:gridCol w:w="1674"/>
        <w:gridCol w:w="1100"/>
        <w:gridCol w:w="5112"/>
        <w:gridCol w:w="3118"/>
      </w:tblGrid>
      <w:tr w:rsidR="00F80FC8" w:rsidRPr="00EB54E0" w14:paraId="3F87C148" w14:textId="77777777" w:rsidTr="0073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4F1068A" w14:textId="309A66CB" w:rsidR="00140DF8" w:rsidRPr="00EB54E0" w:rsidRDefault="00140DF8" w:rsidP="00140DF8">
            <w:pPr>
              <w:rPr>
                <w:lang w:val="sq-AL"/>
              </w:rPr>
            </w:pPr>
            <w:r w:rsidRPr="00EB54E0">
              <w:rPr>
                <w:lang w:val="sq-AL"/>
              </w:rPr>
              <w:t>Фильтр</w:t>
            </w:r>
          </w:p>
        </w:tc>
        <w:tc>
          <w:tcPr>
            <w:tcW w:w="1100" w:type="dxa"/>
          </w:tcPr>
          <w:p w14:paraId="6D94A423" w14:textId="63D7625C" w:rsidR="00140DF8" w:rsidRPr="00EB54E0" w:rsidRDefault="00140DF8" w:rsidP="00140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Тип</w:t>
            </w:r>
          </w:p>
        </w:tc>
        <w:tc>
          <w:tcPr>
            <w:tcW w:w="5112" w:type="dxa"/>
          </w:tcPr>
          <w:p w14:paraId="7A69C1E8" w14:textId="7F5B7FBD" w:rsidR="00140DF8" w:rsidRPr="00EB54E0" w:rsidRDefault="00472EB7" w:rsidP="00140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Параметры</w:t>
            </w:r>
          </w:p>
        </w:tc>
        <w:tc>
          <w:tcPr>
            <w:tcW w:w="3118" w:type="dxa"/>
          </w:tcPr>
          <w:p w14:paraId="4640D066" w14:textId="538EAAE6" w:rsidR="00140DF8" w:rsidRPr="00EB54E0" w:rsidRDefault="00472EB7" w:rsidP="00140D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Описание</w:t>
            </w:r>
          </w:p>
        </w:tc>
      </w:tr>
      <w:tr w:rsidR="008D46ED" w:rsidRPr="00EB54E0" w14:paraId="7D9AF78B" w14:textId="77777777" w:rsidTr="0073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5D24AFC" w14:textId="77777777" w:rsidR="008D46ED" w:rsidRPr="00EB54E0" w:rsidRDefault="008D46ED" w:rsidP="008F36D3">
            <w:pPr>
              <w:rPr>
                <w:lang w:val="sq-AL"/>
              </w:rPr>
            </w:pPr>
            <w:r w:rsidRPr="00EB54E0">
              <w:rPr>
                <w:lang w:val="sq-AL"/>
              </w:rPr>
              <w:t>Упрощение</w:t>
            </w:r>
          </w:p>
        </w:tc>
        <w:tc>
          <w:tcPr>
            <w:tcW w:w="1100" w:type="dxa"/>
          </w:tcPr>
          <w:p w14:paraId="2F938A54" w14:textId="77777777" w:rsidR="008D46ED" w:rsidRPr="00EB54E0" w:rsidRDefault="008D46ED" w:rsidP="00EB5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Pre/Post</w:t>
            </w:r>
          </w:p>
        </w:tc>
        <w:tc>
          <w:tcPr>
            <w:tcW w:w="5112" w:type="dxa"/>
          </w:tcPr>
          <w:p w14:paraId="73B50CA3" w14:textId="2D7B918B" w:rsidR="008D46ED" w:rsidRPr="00EB54E0" w:rsidRDefault="00EB54E0" w:rsidP="00EB5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Tolerance</w:t>
            </w:r>
            <w:r w:rsidR="008D46ED"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Smoothing coefficient (1-100).</w:t>
            </w:r>
          </w:p>
        </w:tc>
        <w:tc>
          <w:tcPr>
            <w:tcW w:w="3118" w:type="dxa"/>
          </w:tcPr>
          <w:p w14:paraId="03B2CE24" w14:textId="7EB1E71C" w:rsidR="008D46ED" w:rsidRPr="00EB54E0" w:rsidRDefault="00EB54E0" w:rsidP="00EB5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t>Исключает точки, лежащие на одной прямой.</w:t>
            </w:r>
          </w:p>
        </w:tc>
      </w:tr>
      <w:tr w:rsidR="00EB54E0" w:rsidRPr="00EB54E0" w14:paraId="0B95CAF2" w14:textId="77777777" w:rsidTr="0073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DF6AE43" w14:textId="7EE8F1DF" w:rsidR="00140DF8" w:rsidRPr="00EB54E0" w:rsidRDefault="00472EB7" w:rsidP="00140DF8">
            <w:pPr>
              <w:rPr>
                <w:lang w:val="sq-AL"/>
              </w:rPr>
            </w:pPr>
            <w:r w:rsidRPr="00EB54E0">
              <w:rPr>
                <w:lang w:val="sq-AL"/>
              </w:rPr>
              <w:t>Розочка</w:t>
            </w:r>
          </w:p>
        </w:tc>
        <w:tc>
          <w:tcPr>
            <w:tcW w:w="1100" w:type="dxa"/>
          </w:tcPr>
          <w:p w14:paraId="5B88366D" w14:textId="4CEE046B" w:rsidR="00140DF8" w:rsidRPr="00EB54E0" w:rsidRDefault="00472EB7" w:rsidP="00EB5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Pre/Post</w:t>
            </w:r>
          </w:p>
        </w:tc>
        <w:tc>
          <w:tcPr>
            <w:tcW w:w="5112" w:type="dxa"/>
          </w:tcPr>
          <w:p w14:paraId="139CD7A1" w14:textId="0EEB6081" w:rsidR="00140DF8" w:rsidRPr="00EB54E0" w:rsidRDefault="00F51524" w:rsidP="00F51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Radius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speed in km/h to determine the stop.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MinPointsCount</w:t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coordinate points count which could be interpreted as congestion.</w:t>
            </w:r>
          </w:p>
        </w:tc>
        <w:tc>
          <w:tcPr>
            <w:tcW w:w="3118" w:type="dxa"/>
          </w:tcPr>
          <w:p w14:paraId="030901C6" w14:textId="3EAE9461" w:rsidR="00140DF8" w:rsidRPr="00EB54E0" w:rsidRDefault="00EB54E0" w:rsidP="00EB5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Объединяет выбросы координат вокруг реальной точки остановки в одну точку.</w:t>
            </w:r>
          </w:p>
        </w:tc>
      </w:tr>
      <w:tr w:rsidR="00F80FC8" w:rsidRPr="00EB54E0" w14:paraId="049BFF8D" w14:textId="77777777" w:rsidTr="0073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28CB97A" w14:textId="5B48D8DC" w:rsidR="00472EB7" w:rsidRPr="00EB54E0" w:rsidRDefault="00472EB7" w:rsidP="00472EB7">
            <w:pPr>
              <w:rPr>
                <w:lang w:val="sq-AL"/>
              </w:rPr>
            </w:pPr>
            <w:r w:rsidRPr="00EB54E0">
              <w:rPr>
                <w:lang w:val="sq-AL"/>
              </w:rPr>
              <w:t>Разрывы</w:t>
            </w:r>
          </w:p>
        </w:tc>
        <w:tc>
          <w:tcPr>
            <w:tcW w:w="1100" w:type="dxa"/>
          </w:tcPr>
          <w:p w14:paraId="4BB465FF" w14:textId="114DFA0E" w:rsidR="00472EB7" w:rsidRPr="00EB54E0" w:rsidRDefault="00472EB7" w:rsidP="00EB5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Online</w:t>
            </w:r>
          </w:p>
        </w:tc>
        <w:tc>
          <w:tcPr>
            <w:tcW w:w="5112" w:type="dxa"/>
          </w:tcPr>
          <w:p w14:paraId="3F6D750B" w14:textId="2FB18837" w:rsidR="00F51524" w:rsidRPr="00EB54E0" w:rsidRDefault="00F51524" w:rsidP="00F51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MinDistance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Minimum distance in km between coordinate points for detecting track break.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44FC20C7" w14:textId="1F4D6EBF" w:rsidR="008D46ED" w:rsidRPr="00EB54E0" w:rsidRDefault="008D46ED" w:rsidP="008D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AvgSpeed</w:t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Average speed in km/h.</w:t>
            </w:r>
          </w:p>
          <w:p w14:paraId="62B9B7F5" w14:textId="652FEACE" w:rsidR="00472EB7" w:rsidRPr="00EB54E0" w:rsidRDefault="00F51524" w:rsidP="00F51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</w:p>
        </w:tc>
        <w:tc>
          <w:tcPr>
            <w:tcW w:w="3118" w:type="dxa"/>
          </w:tcPr>
          <w:p w14:paraId="09D3276C" w14:textId="6EE5D3D1" w:rsidR="00472EB7" w:rsidRPr="00EB54E0" w:rsidRDefault="00EB54E0" w:rsidP="00140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Устанавливает состояние отсутствия приёма валидных координат из-за ряда причин (нет </w:t>
            </w:r>
            <w:r>
              <w:rPr>
                <w:lang w:val="en-US"/>
              </w:rPr>
              <w:t>GPS</w:t>
            </w:r>
            <w:r w:rsidRPr="00EB54E0">
              <w:t>-</w:t>
            </w:r>
            <w:r>
              <w:t>соединения, нет поступающих данных и т.д.)</w:t>
            </w:r>
          </w:p>
        </w:tc>
      </w:tr>
      <w:tr w:rsidR="008D46ED" w:rsidRPr="00EB54E0" w14:paraId="27AAFDC7" w14:textId="77777777" w:rsidTr="0073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86CC306" w14:textId="77777777" w:rsidR="008D46ED" w:rsidRPr="00EB54E0" w:rsidRDefault="008D46ED" w:rsidP="008F36D3">
            <w:pPr>
              <w:rPr>
                <w:lang w:val="sq-AL"/>
              </w:rPr>
            </w:pPr>
            <w:r w:rsidRPr="00EB54E0">
              <w:rPr>
                <w:lang w:val="sq-AL"/>
              </w:rPr>
              <w:t>Разрывы</w:t>
            </w:r>
          </w:p>
        </w:tc>
        <w:tc>
          <w:tcPr>
            <w:tcW w:w="1100" w:type="dxa"/>
          </w:tcPr>
          <w:p w14:paraId="4F826C75" w14:textId="7EC01331" w:rsidR="008D46ED" w:rsidRPr="00EB54E0" w:rsidRDefault="008D46ED" w:rsidP="00EB5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Post</w:t>
            </w:r>
          </w:p>
        </w:tc>
        <w:tc>
          <w:tcPr>
            <w:tcW w:w="5112" w:type="dxa"/>
          </w:tcPr>
          <w:p w14:paraId="5987B5F2" w14:textId="77777777" w:rsidR="008D46ED" w:rsidRPr="00EB54E0" w:rsidRDefault="008D46ED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MinDistance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Minimum distance in km between coordinate points for detecting track break.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4D832387" w14:textId="6DE98104" w:rsidR="008D46ED" w:rsidRPr="00EB54E0" w:rsidRDefault="008D46ED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AvgSpeed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Average speed in km/h.</w:t>
            </w:r>
          </w:p>
        </w:tc>
        <w:tc>
          <w:tcPr>
            <w:tcW w:w="3118" w:type="dxa"/>
          </w:tcPr>
          <w:p w14:paraId="3AF6C331" w14:textId="792536DD" w:rsidR="008D46ED" w:rsidRPr="004B05E8" w:rsidRDefault="004B05E8" w:rsidP="004B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Помечает соответствующие точки в результирующем массиве, что это точки разрыва.</w:t>
            </w:r>
          </w:p>
        </w:tc>
      </w:tr>
      <w:tr w:rsidR="008D46ED" w:rsidRPr="00EB54E0" w14:paraId="2439CAC5" w14:textId="77777777" w:rsidTr="0073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9351297" w14:textId="77777777" w:rsidR="008D46ED" w:rsidRPr="00EB54E0" w:rsidRDefault="008D46ED" w:rsidP="008F36D3">
            <w:pPr>
              <w:rPr>
                <w:lang w:val="sq-AL"/>
              </w:rPr>
            </w:pPr>
            <w:r w:rsidRPr="00EB54E0">
              <w:rPr>
                <w:lang w:val="sq-AL"/>
              </w:rPr>
              <w:t>Остановки</w:t>
            </w:r>
          </w:p>
        </w:tc>
        <w:tc>
          <w:tcPr>
            <w:tcW w:w="1100" w:type="dxa"/>
          </w:tcPr>
          <w:p w14:paraId="34170957" w14:textId="77777777" w:rsidR="008D46ED" w:rsidRPr="00EB54E0" w:rsidRDefault="008D46ED" w:rsidP="00EB5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Online</w:t>
            </w:r>
          </w:p>
        </w:tc>
        <w:tc>
          <w:tcPr>
            <w:tcW w:w="5112" w:type="dxa"/>
          </w:tcPr>
          <w:p w14:paraId="72CE2A51" w14:textId="77777777" w:rsidR="008D46ED" w:rsidRPr="00EB54E0" w:rsidRDefault="008D46ED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speed in km/h to determine the stop.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6A3A4BDA" w14:textId="77777777" w:rsidR="008D46ED" w:rsidRPr="00EB54E0" w:rsidRDefault="008D46ED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</w:p>
        </w:tc>
        <w:tc>
          <w:tcPr>
            <w:tcW w:w="3118" w:type="dxa"/>
          </w:tcPr>
          <w:p w14:paraId="597CCFB9" w14:textId="75A8D39C" w:rsidR="008D46ED" w:rsidRPr="004B05E8" w:rsidRDefault="004B05E8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Устанавливает состояние факта остановки устройства слежения.</w:t>
            </w:r>
          </w:p>
        </w:tc>
      </w:tr>
      <w:tr w:rsidR="008D46ED" w:rsidRPr="00EB54E0" w14:paraId="64B86939" w14:textId="77777777" w:rsidTr="0073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824A3E2" w14:textId="77777777" w:rsidR="008D46ED" w:rsidRPr="00EB54E0" w:rsidRDefault="008D46ED" w:rsidP="008F36D3">
            <w:pPr>
              <w:rPr>
                <w:lang w:val="sq-AL"/>
              </w:rPr>
            </w:pPr>
            <w:r w:rsidRPr="00EB54E0">
              <w:rPr>
                <w:lang w:val="sq-AL"/>
              </w:rPr>
              <w:t>Остановки</w:t>
            </w:r>
          </w:p>
        </w:tc>
        <w:tc>
          <w:tcPr>
            <w:tcW w:w="1100" w:type="dxa"/>
          </w:tcPr>
          <w:p w14:paraId="10AFF769" w14:textId="77777777" w:rsidR="008D46ED" w:rsidRPr="00EB54E0" w:rsidRDefault="008D46ED" w:rsidP="00EB5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Post</w:t>
            </w:r>
          </w:p>
        </w:tc>
        <w:tc>
          <w:tcPr>
            <w:tcW w:w="5112" w:type="dxa"/>
          </w:tcPr>
          <w:p w14:paraId="49B3369C" w14:textId="77777777" w:rsidR="008D46ED" w:rsidRPr="00EB54E0" w:rsidRDefault="008D46ED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MinSpeed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speed in km/h to determine the stop.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MinStopDuration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Minimal stop time. Calculated values that are less then this are determined as no stop.</w:t>
            </w:r>
          </w:p>
          <w:p w14:paraId="7B42D2BD" w14:textId="77777777" w:rsidR="008D46ED" w:rsidRPr="00EB54E0" w:rsidRDefault="008D46ED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FilterAction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Actions for a filter over the track.</w:t>
            </w:r>
          </w:p>
        </w:tc>
        <w:tc>
          <w:tcPr>
            <w:tcW w:w="3118" w:type="dxa"/>
          </w:tcPr>
          <w:p w14:paraId="4D9B9538" w14:textId="03F9F6AC" w:rsidR="008D46ED" w:rsidRPr="00EB54E0" w:rsidRDefault="004B05E8" w:rsidP="004B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t xml:space="preserve">Помечает соответствующие точки в результирующем массиве, что это точки </w:t>
            </w:r>
            <w:r>
              <w:t>остановки</w:t>
            </w:r>
            <w:r>
              <w:t>.</w:t>
            </w:r>
          </w:p>
        </w:tc>
      </w:tr>
      <w:tr w:rsidR="004B05E8" w:rsidRPr="00EB54E0" w14:paraId="1DF6F39F" w14:textId="77777777" w:rsidTr="0073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7DC7846" w14:textId="1C0E537D" w:rsidR="004B05E8" w:rsidRPr="00EB54E0" w:rsidRDefault="00737756" w:rsidP="00737756">
            <w:pPr>
              <w:rPr>
                <w:lang w:val="sq-AL"/>
              </w:rPr>
            </w:pPr>
            <w:r>
              <w:t>Превышение с</w:t>
            </w:r>
            <w:r w:rsidR="004B05E8" w:rsidRPr="00EB54E0">
              <w:rPr>
                <w:lang w:val="sq-AL"/>
              </w:rPr>
              <w:t>корост</w:t>
            </w:r>
            <w:r>
              <w:t>и</w:t>
            </w:r>
          </w:p>
        </w:tc>
        <w:tc>
          <w:tcPr>
            <w:tcW w:w="1100" w:type="dxa"/>
          </w:tcPr>
          <w:p w14:paraId="0FFEF784" w14:textId="0F4FA83A" w:rsidR="004B05E8" w:rsidRPr="00EB54E0" w:rsidRDefault="004B05E8" w:rsidP="004B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Online</w:t>
            </w:r>
          </w:p>
        </w:tc>
        <w:tc>
          <w:tcPr>
            <w:tcW w:w="5112" w:type="dxa"/>
          </w:tcPr>
          <w:p w14:paraId="436A2D83" w14:textId="5F4B0583" w:rsidR="004B05E8" w:rsidRPr="00EB54E0" w:rsidRDefault="004B05E8" w:rsidP="004B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MaxSpeed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 xml:space="preserve">Maximum allowed speed in km/h. Speed that is greater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than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 xml:space="preserve"> this value would be interpreted as over speed.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Tolerance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Smoothing coefficient (1-100). Bigger value - less precise computation would be applied.</w:t>
            </w:r>
          </w:p>
          <w:p w14:paraId="5B60DB05" w14:textId="77777777" w:rsidR="004B05E8" w:rsidRPr="00EB54E0" w:rsidRDefault="004B05E8" w:rsidP="004B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 xml:space="preserve">DeviceStatusState –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The bit number to set in last device status state property.</w:t>
            </w:r>
          </w:p>
        </w:tc>
        <w:tc>
          <w:tcPr>
            <w:tcW w:w="3118" w:type="dxa"/>
          </w:tcPr>
          <w:p w14:paraId="2DBF4641" w14:textId="6DF9F3C2" w:rsidR="004B05E8" w:rsidRPr="00EB54E0" w:rsidRDefault="004B05E8" w:rsidP="004B0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q-AL"/>
              </w:rPr>
            </w:pPr>
            <w:r>
              <w:t xml:space="preserve">Устанавливает состояние факта </w:t>
            </w:r>
            <w:r>
              <w:t>превышения скорости</w:t>
            </w:r>
            <w:r>
              <w:t xml:space="preserve"> устройства слежения.</w:t>
            </w:r>
          </w:p>
        </w:tc>
      </w:tr>
      <w:tr w:rsidR="004B05E8" w:rsidRPr="00EB54E0" w14:paraId="5D639A48" w14:textId="77777777" w:rsidTr="0073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62848EA" w14:textId="07A9C733" w:rsidR="004B05E8" w:rsidRPr="00EB54E0" w:rsidRDefault="00737756" w:rsidP="004B05E8">
            <w:pPr>
              <w:rPr>
                <w:lang w:val="sq-AL"/>
              </w:rPr>
            </w:pPr>
            <w:r>
              <w:t>Превышение с</w:t>
            </w:r>
            <w:r w:rsidRPr="00EB54E0">
              <w:rPr>
                <w:lang w:val="sq-AL"/>
              </w:rPr>
              <w:t>корост</w:t>
            </w:r>
            <w:r>
              <w:t>и</w:t>
            </w:r>
          </w:p>
        </w:tc>
        <w:tc>
          <w:tcPr>
            <w:tcW w:w="1100" w:type="dxa"/>
          </w:tcPr>
          <w:p w14:paraId="7281F878" w14:textId="7DF56E7E" w:rsidR="004B05E8" w:rsidRPr="00EB54E0" w:rsidRDefault="004B05E8" w:rsidP="004B0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lang w:val="sq-AL"/>
              </w:rPr>
              <w:t>Post</w:t>
            </w:r>
          </w:p>
        </w:tc>
        <w:tc>
          <w:tcPr>
            <w:tcW w:w="5112" w:type="dxa"/>
          </w:tcPr>
          <w:p w14:paraId="7F260E06" w14:textId="24A295E0" w:rsidR="004B05E8" w:rsidRPr="00EB54E0" w:rsidRDefault="004B05E8" w:rsidP="004B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M</w:t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ax</w:t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Speed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Maximum allowed speed in km/h. Speed that is greater then this value would be interpreted as over speed.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br/>
            </w:r>
            <w:r w:rsidRPr="00EB54E0">
              <w:rPr>
                <w:rFonts w:ascii="Consolas" w:hAnsi="Consolas" w:cs="Consolas"/>
                <w:color w:val="800080"/>
                <w:sz w:val="19"/>
                <w:szCs w:val="19"/>
                <w:lang w:val="sq-AL"/>
              </w:rPr>
              <w:t>Tolerance</w:t>
            </w:r>
            <w:r w:rsidRPr="00EB54E0">
              <w:rPr>
                <w:lang w:val="sq-AL"/>
              </w:rPr>
              <w:t xml:space="preserve"> - 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>Smoothing coefficient (1-100).</w:t>
            </w:r>
            <w:r w:rsidRPr="00EB54E0">
              <w:rPr>
                <w:rFonts w:ascii="Consolas" w:hAnsi="Consolas" w:cs="Consolas"/>
                <w:color w:val="008000"/>
                <w:sz w:val="16"/>
                <w:szCs w:val="16"/>
                <w:lang w:val="sq-AL"/>
              </w:rPr>
              <w:t xml:space="preserve"> Bigger value - less precise computation would be applied.</w:t>
            </w:r>
          </w:p>
        </w:tc>
        <w:tc>
          <w:tcPr>
            <w:tcW w:w="3118" w:type="dxa"/>
          </w:tcPr>
          <w:p w14:paraId="71F4F4E3" w14:textId="763DB46E" w:rsidR="004B05E8" w:rsidRPr="00EB54E0" w:rsidRDefault="004B05E8" w:rsidP="004B0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q-AL"/>
              </w:rPr>
            </w:pPr>
            <w:r>
              <w:t xml:space="preserve">Помечает соответствующие точки в результирующем массиве, что это точки </w:t>
            </w:r>
            <w:r>
              <w:t>превышения скорости</w:t>
            </w:r>
            <w:r>
              <w:t>.</w:t>
            </w:r>
          </w:p>
        </w:tc>
      </w:tr>
    </w:tbl>
    <w:p w14:paraId="56A32308" w14:textId="64CA1753" w:rsidR="004B05E8" w:rsidRDefault="004B05E8" w:rsidP="004B05E8">
      <w:pPr>
        <w:spacing w:before="240"/>
      </w:pPr>
      <w:r>
        <w:t>Здесь</w:t>
      </w:r>
      <w:r w:rsidRPr="004B05E8">
        <w:t xml:space="preserve"> </w:t>
      </w:r>
      <w:r>
        <w:t xml:space="preserve">я перечислил только те фильтры, что сейчас реализованы в </w:t>
      </w:r>
      <w:r>
        <w:rPr>
          <w:lang w:val="en-US"/>
        </w:rPr>
        <w:t>TotalApi</w:t>
      </w:r>
      <w:r w:rsidRPr="004B05E8">
        <w:t xml:space="preserve"> </w:t>
      </w:r>
      <w:r>
        <w:t xml:space="preserve">в качестве </w:t>
      </w:r>
      <w:r w:rsidRPr="004B05E8">
        <w:rPr>
          <w:b/>
          <w:lang w:val="en-US"/>
        </w:rPr>
        <w:t>Post</w:t>
      </w:r>
      <w:r w:rsidRPr="004B05E8">
        <w:rPr>
          <w:b/>
        </w:rPr>
        <w:t>-фильтров</w:t>
      </w:r>
      <w:r>
        <w:t xml:space="preserve"> (со старой архитектурой). Видно, что один и тот же фильтр может быть одновременно как </w:t>
      </w:r>
      <w:r w:rsidRPr="004B05E8">
        <w:rPr>
          <w:b/>
          <w:lang w:val="en-US"/>
        </w:rPr>
        <w:t>Pre</w:t>
      </w:r>
      <w:r w:rsidRPr="004B05E8">
        <w:rPr>
          <w:b/>
        </w:rPr>
        <w:t>-фильтром</w:t>
      </w:r>
      <w:r>
        <w:t xml:space="preserve">, так и </w:t>
      </w:r>
      <w:r>
        <w:rPr>
          <w:lang w:val="en-US"/>
        </w:rPr>
        <w:t>Post</w:t>
      </w:r>
      <w:r>
        <w:t>-фильтром, по крайней мере по алгоритму и основному набору параметров, однако даже в таком случае их назначение, полный набор параметров и, возможно, реализация алгоритма может отличаться, так что их можно считать фактически разными фильтрами.</w:t>
      </w:r>
    </w:p>
    <w:p w14:paraId="7EF9AE78" w14:textId="1FCC170D" w:rsidR="004B05E8" w:rsidRPr="004B05E8" w:rsidRDefault="004B05E8" w:rsidP="004B05E8">
      <w:pPr>
        <w:spacing w:before="240"/>
        <w:rPr>
          <w:lang w:val="sq-AL"/>
        </w:rPr>
      </w:pPr>
      <w:r>
        <w:t xml:space="preserve">Внимательно присмотревшись, можно заметить, что </w:t>
      </w:r>
      <w:r w:rsidRPr="00737756">
        <w:rPr>
          <w:b/>
        </w:rPr>
        <w:t>фильтр</w:t>
      </w:r>
      <w:r w:rsidR="00737756">
        <w:t xml:space="preserve"> </w:t>
      </w:r>
      <w:r w:rsidR="00737756" w:rsidRPr="00737756">
        <w:rPr>
          <w:b/>
        </w:rPr>
        <w:t>превышения</w:t>
      </w:r>
      <w:r w:rsidRPr="00737756">
        <w:rPr>
          <w:b/>
        </w:rPr>
        <w:t xml:space="preserve"> скорости</w:t>
      </w:r>
      <w:r>
        <w:t xml:space="preserve"> и </w:t>
      </w:r>
      <w:r w:rsidRPr="00737756">
        <w:rPr>
          <w:b/>
        </w:rPr>
        <w:t>фильтр</w:t>
      </w:r>
      <w:r>
        <w:t xml:space="preserve"> </w:t>
      </w:r>
      <w:r w:rsidRPr="00737756">
        <w:rPr>
          <w:b/>
        </w:rPr>
        <w:t>остановок</w:t>
      </w:r>
      <w:r>
        <w:t xml:space="preserve"> можно объединить в один </w:t>
      </w:r>
      <w:r w:rsidRPr="00737756">
        <w:rPr>
          <w:b/>
        </w:rPr>
        <w:t>фильтр</w:t>
      </w:r>
      <w:r>
        <w:t xml:space="preserve"> </w:t>
      </w:r>
      <w:r w:rsidR="00737756" w:rsidRPr="00737756">
        <w:rPr>
          <w:b/>
        </w:rPr>
        <w:t>скорости</w:t>
      </w:r>
      <w:r w:rsidR="00737756">
        <w:t xml:space="preserve">, указывая в качестве параметров верхнюю и нижнюю границы допустимой скорости. Тогда при одном наборе параметров – это будет </w:t>
      </w:r>
      <w:r w:rsidR="00737756" w:rsidRPr="00737756">
        <w:rPr>
          <w:b/>
        </w:rPr>
        <w:t>фильтр остановок</w:t>
      </w:r>
      <w:r w:rsidR="00737756">
        <w:t xml:space="preserve">, а при другом – </w:t>
      </w:r>
      <w:r w:rsidR="00737756" w:rsidRPr="00737756">
        <w:rPr>
          <w:b/>
        </w:rPr>
        <w:t>фильтр превышения скорости</w:t>
      </w:r>
      <w:r w:rsidR="00737756">
        <w:t>.</w:t>
      </w:r>
    </w:p>
    <w:p w14:paraId="4DB31846" w14:textId="77777777" w:rsidR="00737756" w:rsidRDefault="00737756" w:rsidP="00472EB7">
      <w:pPr>
        <w:pStyle w:val="2"/>
        <w:spacing w:after="120"/>
      </w:pPr>
    </w:p>
    <w:p w14:paraId="60D9E94D" w14:textId="77777777" w:rsidR="002435CA" w:rsidRDefault="002435C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2CC4945" w14:textId="0E334B3C" w:rsidR="00472EB7" w:rsidRDefault="00472EB7" w:rsidP="00472EB7">
      <w:pPr>
        <w:pStyle w:val="2"/>
        <w:spacing w:after="120"/>
      </w:pPr>
      <w:r>
        <w:t xml:space="preserve">Список фильтров </w:t>
      </w:r>
      <w:r>
        <w:t>датчиков</w:t>
      </w:r>
      <w:r>
        <w:t xml:space="preserve">, требующих реализации в </w:t>
      </w:r>
      <w:r>
        <w:rPr>
          <w:lang w:val="en-US"/>
        </w:rPr>
        <w:t>MVP</w:t>
      </w:r>
      <w:r w:rsidRPr="00140DF8">
        <w:t>-</w:t>
      </w:r>
      <w:r>
        <w:t>версии</w:t>
      </w:r>
    </w:p>
    <w:tbl>
      <w:tblPr>
        <w:tblStyle w:val="-45"/>
        <w:tblW w:w="10768" w:type="dxa"/>
        <w:tblLook w:val="04A0" w:firstRow="1" w:lastRow="0" w:firstColumn="1" w:lastColumn="0" w:noHBand="0" w:noVBand="1"/>
      </w:tblPr>
      <w:tblGrid>
        <w:gridCol w:w="2619"/>
        <w:gridCol w:w="2620"/>
        <w:gridCol w:w="2620"/>
        <w:gridCol w:w="2909"/>
      </w:tblGrid>
      <w:tr w:rsidR="00EB54E0" w14:paraId="0219853C" w14:textId="77777777" w:rsidTr="00EB5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223BB28" w14:textId="77777777" w:rsidR="00472EB7" w:rsidRDefault="00472EB7" w:rsidP="008F36D3">
            <w:r>
              <w:t>Фильтр</w:t>
            </w:r>
          </w:p>
        </w:tc>
        <w:tc>
          <w:tcPr>
            <w:tcW w:w="2620" w:type="dxa"/>
          </w:tcPr>
          <w:p w14:paraId="2FCF8DE7" w14:textId="77777777" w:rsidR="00472EB7" w:rsidRDefault="00472EB7" w:rsidP="008F3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620" w:type="dxa"/>
          </w:tcPr>
          <w:p w14:paraId="48839C61" w14:textId="77777777" w:rsidR="00472EB7" w:rsidRDefault="00472EB7" w:rsidP="008F3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Параметры</w:t>
            </w:r>
          </w:p>
        </w:tc>
        <w:tc>
          <w:tcPr>
            <w:tcW w:w="2909" w:type="dxa"/>
          </w:tcPr>
          <w:p w14:paraId="7C130E53" w14:textId="77777777" w:rsidR="00472EB7" w:rsidRDefault="00472EB7" w:rsidP="008F3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B54E0" w14:paraId="7AF53C16" w14:textId="77777777" w:rsidTr="00EB5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281904AC" w14:textId="77777777" w:rsidR="00472EB7" w:rsidRDefault="00472EB7" w:rsidP="008F36D3"/>
        </w:tc>
        <w:tc>
          <w:tcPr>
            <w:tcW w:w="2620" w:type="dxa"/>
          </w:tcPr>
          <w:p w14:paraId="62D504F7" w14:textId="77777777" w:rsidR="00472EB7" w:rsidRDefault="00472EB7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212C5757" w14:textId="77777777" w:rsidR="00472EB7" w:rsidRDefault="00472EB7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9" w:type="dxa"/>
          </w:tcPr>
          <w:p w14:paraId="3D1F75C1" w14:textId="77777777" w:rsidR="00472EB7" w:rsidRDefault="00472EB7" w:rsidP="008F3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EB7" w14:paraId="01C23FAB" w14:textId="77777777" w:rsidTr="00EB5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2D0F0311" w14:textId="77777777" w:rsidR="00472EB7" w:rsidRDefault="00472EB7" w:rsidP="008F36D3"/>
        </w:tc>
        <w:tc>
          <w:tcPr>
            <w:tcW w:w="2620" w:type="dxa"/>
          </w:tcPr>
          <w:p w14:paraId="33F56C62" w14:textId="77777777" w:rsidR="00472EB7" w:rsidRDefault="00472EB7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694BB0D5" w14:textId="77777777" w:rsidR="00472EB7" w:rsidRDefault="00472EB7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9" w:type="dxa"/>
          </w:tcPr>
          <w:p w14:paraId="17CBD54A" w14:textId="77777777" w:rsidR="00472EB7" w:rsidRDefault="00472EB7" w:rsidP="008F3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11370D" w14:textId="77777777" w:rsidR="00472EB7" w:rsidRPr="00140DF8" w:rsidRDefault="00472EB7" w:rsidP="00472EB7"/>
    <w:p w14:paraId="04676071" w14:textId="77777777" w:rsidR="00645234" w:rsidRPr="00645234" w:rsidRDefault="00645234" w:rsidP="00645234"/>
    <w:p w14:paraId="702DDA41" w14:textId="77777777" w:rsidR="00645234" w:rsidRPr="00645234" w:rsidRDefault="00645234" w:rsidP="00645234">
      <w:pPr>
        <w:jc w:val="center"/>
        <w:rPr>
          <w:b/>
        </w:rPr>
      </w:pPr>
    </w:p>
    <w:sectPr w:rsidR="00645234" w:rsidRPr="00645234" w:rsidSect="00C55FDB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6496"/>
    <w:multiLevelType w:val="hybridMultilevel"/>
    <w:tmpl w:val="8BD88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B6A4C"/>
    <w:multiLevelType w:val="hybridMultilevel"/>
    <w:tmpl w:val="E866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60786"/>
    <w:multiLevelType w:val="hybridMultilevel"/>
    <w:tmpl w:val="E866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oNotDisplayPageBoundaries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16"/>
    <w:rsid w:val="00140DF8"/>
    <w:rsid w:val="00163FBB"/>
    <w:rsid w:val="0017521E"/>
    <w:rsid w:val="001E2054"/>
    <w:rsid w:val="00222C91"/>
    <w:rsid w:val="002435CA"/>
    <w:rsid w:val="00244184"/>
    <w:rsid w:val="00274ABE"/>
    <w:rsid w:val="003A3AF0"/>
    <w:rsid w:val="00404866"/>
    <w:rsid w:val="00410159"/>
    <w:rsid w:val="0044602C"/>
    <w:rsid w:val="00472EB7"/>
    <w:rsid w:val="004B05E8"/>
    <w:rsid w:val="0052192D"/>
    <w:rsid w:val="0054353A"/>
    <w:rsid w:val="00576131"/>
    <w:rsid w:val="00645234"/>
    <w:rsid w:val="006D279B"/>
    <w:rsid w:val="00737756"/>
    <w:rsid w:val="007B3C4C"/>
    <w:rsid w:val="00843BA1"/>
    <w:rsid w:val="008D46ED"/>
    <w:rsid w:val="00900616"/>
    <w:rsid w:val="009230AA"/>
    <w:rsid w:val="009529C8"/>
    <w:rsid w:val="00C55FDB"/>
    <w:rsid w:val="00C76244"/>
    <w:rsid w:val="00E4198D"/>
    <w:rsid w:val="00E80E05"/>
    <w:rsid w:val="00EB54E0"/>
    <w:rsid w:val="00F325E3"/>
    <w:rsid w:val="00F51524"/>
    <w:rsid w:val="00F8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7EE4"/>
  <w15:chartTrackingRefBased/>
  <w15:docId w15:val="{67996D55-16C8-4CAE-9411-EB3F1F3A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55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5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5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5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1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140D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8C8C8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1"/>
    <w:uiPriority w:val="49"/>
    <w:rsid w:val="00140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C8C8C8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243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43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01847-F609-4F5A-B205-CBBF9A43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7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LionSoft</Company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Лейбов</dc:creator>
  <cp:keywords/>
  <dc:description/>
  <cp:lastModifiedBy>Евгений Лейбов</cp:lastModifiedBy>
  <cp:revision>13</cp:revision>
  <cp:lastPrinted>2016-05-04T09:50:00Z</cp:lastPrinted>
  <dcterms:created xsi:type="dcterms:W3CDTF">2016-05-03T06:50:00Z</dcterms:created>
  <dcterms:modified xsi:type="dcterms:W3CDTF">2016-05-05T10:29:00Z</dcterms:modified>
</cp:coreProperties>
</file>