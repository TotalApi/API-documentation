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3DA101" w14:textId="77777777" w:rsidR="00094947" w:rsidRDefault="00530C28">
      <w:r>
        <w:rPr>
          <w:rFonts w:ascii="Trebuchet MS" w:eastAsia="Trebuchet MS" w:hAnsi="Trebuchet MS" w:cs="Trebuchet MS"/>
          <w:sz w:val="42"/>
          <w:szCs w:val="42"/>
        </w:rPr>
        <w:t>AsyncTasks API</w:t>
      </w:r>
    </w:p>
    <w:p w14:paraId="5A568824" w14:textId="77777777" w:rsidR="00094947" w:rsidRDefault="00530C28">
      <w:pPr>
        <w:pStyle w:val="1"/>
      </w:pPr>
      <w:bookmarkStart w:id="0" w:name="h.gjdgxs" w:colFirst="0" w:colLast="0"/>
      <w:bookmarkEnd w:id="0"/>
      <w:r>
        <w:t>Описание функций</w:t>
      </w:r>
    </w:p>
    <w:p w14:paraId="44B1B2AE" w14:textId="77777777" w:rsidR="00094947" w:rsidRDefault="00530C28">
      <w:pPr>
        <w:numPr>
          <w:ilvl w:val="0"/>
          <w:numId w:val="2"/>
        </w:numPr>
        <w:ind w:hanging="360"/>
        <w:contextualSpacing/>
      </w:pPr>
      <w:r>
        <w:t>Получение списка выполняемых задач.</w:t>
      </w:r>
    </w:p>
    <w:p w14:paraId="7020A2BC" w14:textId="77777777" w:rsidR="00094947" w:rsidRDefault="00530C28">
      <w:pPr>
        <w:numPr>
          <w:ilvl w:val="0"/>
          <w:numId w:val="2"/>
        </w:numPr>
        <w:ind w:hanging="360"/>
        <w:contextualSpacing/>
      </w:pPr>
      <w:r>
        <w:t>Управление задачами (запуск/отмена/приостановка/возобновление/удаление).</w:t>
      </w:r>
    </w:p>
    <w:p w14:paraId="2F100B39" w14:textId="77777777" w:rsidR="00094947" w:rsidRDefault="00530C28">
      <w:pPr>
        <w:numPr>
          <w:ilvl w:val="0"/>
          <w:numId w:val="2"/>
        </w:numPr>
        <w:ind w:hanging="360"/>
        <w:contextualSpacing/>
      </w:pPr>
      <w:r>
        <w:t>Получение текущего статуса/результата выполнения задачи.</w:t>
      </w:r>
    </w:p>
    <w:p w14:paraId="158B462D" w14:textId="77777777" w:rsidR="00094947" w:rsidRDefault="00530C28">
      <w:pPr>
        <w:numPr>
          <w:ilvl w:val="0"/>
          <w:numId w:val="2"/>
        </w:numPr>
        <w:ind w:hanging="360"/>
        <w:contextualSpacing/>
      </w:pPr>
      <w:r>
        <w:t>Конфигурирование параметров выполнения задач.</w:t>
      </w:r>
    </w:p>
    <w:p w14:paraId="1B0FF63B" w14:textId="77777777" w:rsidR="00094947" w:rsidRDefault="00530C28">
      <w:pPr>
        <w:numPr>
          <w:ilvl w:val="0"/>
          <w:numId w:val="2"/>
        </w:numPr>
        <w:ind w:hanging="360"/>
        <w:contextualSpacing/>
      </w:pPr>
      <w:r>
        <w:t xml:space="preserve">Генерация событий </w:t>
      </w:r>
      <w:r>
        <w:rPr>
          <w:b/>
        </w:rPr>
        <w:t>AsyncTasks API</w:t>
      </w:r>
      <w:r>
        <w:t>.</w:t>
      </w:r>
    </w:p>
    <w:p w14:paraId="4E65ECA8" w14:textId="77777777" w:rsidR="00094947" w:rsidRDefault="00094947"/>
    <w:p w14:paraId="3734BDDA" w14:textId="77777777" w:rsidR="00094947" w:rsidRDefault="00530C28">
      <w:bookmarkStart w:id="1" w:name="h.30j0zll" w:colFirst="0" w:colLast="0"/>
      <w:bookmarkEnd w:id="1"/>
      <w:r>
        <w:t xml:space="preserve">Для управления любыми асинхронными распределёнными задачами используется универсальное API, называемое </w:t>
      </w:r>
      <w:r>
        <w:rPr>
          <w:b/>
        </w:rPr>
        <w:t>AsyncTasks API</w:t>
      </w:r>
      <w:r>
        <w:t>. Данный API является базовым для других API, которые реализуют специфические асинхронные задачи (наприм</w:t>
      </w:r>
      <w:r>
        <w:t xml:space="preserve">ер, </w:t>
      </w:r>
      <w:r>
        <w:rPr>
          <w:color w:val="0563C1"/>
          <w:u w:val="single"/>
        </w:rPr>
        <w:t>ReportsAPI</w:t>
      </w:r>
      <w:r>
        <w:t xml:space="preserve">). </w:t>
      </w:r>
    </w:p>
    <w:p w14:paraId="7D641F58" w14:textId="77777777" w:rsidR="00094947" w:rsidRDefault="00530C28">
      <w:pPr>
        <w:pStyle w:val="4"/>
      </w:pPr>
      <w:hyperlink w:anchor="h.30j0zll">
        <w:r>
          <w:rPr>
            <w:b/>
            <w:color w:val="1155CC"/>
          </w:rPr>
          <w:t>Параметры выполнения задач</w:t>
        </w:r>
      </w:hyperlink>
      <w:hyperlink w:anchor="h.30j0zll"/>
    </w:p>
    <w:p w14:paraId="05137A4B" w14:textId="77777777" w:rsidR="00094947" w:rsidRDefault="00530C28">
      <w:r>
        <w:t xml:space="preserve">Эти параметры влияют на процесс выполнения и хранения результатов, но не влияют на данные, возвращаемые этими задачами. Это, например, </w:t>
      </w:r>
      <w:r>
        <w:rPr>
          <w:b/>
        </w:rPr>
        <w:t>время хранен</w:t>
      </w:r>
      <w:r>
        <w:rPr>
          <w:b/>
        </w:rPr>
        <w:t>ия результатов, время кеширования результатов, тайм-аут выполнения</w:t>
      </w:r>
      <w:r>
        <w:t xml:space="preserve"> и т.д.</w:t>
      </w:r>
    </w:p>
    <w:p w14:paraId="57474485" w14:textId="77777777" w:rsidR="00094947" w:rsidRDefault="00530C28">
      <w:pPr>
        <w:pStyle w:val="4"/>
      </w:pPr>
      <w:bookmarkStart w:id="2" w:name="h.1fob9te" w:colFirst="0" w:colLast="0"/>
      <w:bookmarkEnd w:id="2"/>
      <w:r>
        <w:rPr>
          <w:b/>
          <w:color w:val="1155CC"/>
        </w:rPr>
        <w:t xml:space="preserve">Идентификатор процесса выполнения задачи - AsyncTaskId </w:t>
      </w:r>
    </w:p>
    <w:p w14:paraId="641C81C6" w14:textId="77777777" w:rsidR="00094947" w:rsidRDefault="00530C28">
      <w:r>
        <w:t xml:space="preserve">При старте асинхронной задачи метод сервиса сразу отдаёт управление, возвращая идентификатор процесса выполнения задачи. Это </w:t>
      </w:r>
      <w:r>
        <w:rPr>
          <w:b/>
        </w:rPr>
        <w:t>с</w:t>
      </w:r>
      <w:r>
        <w:rPr>
          <w:b/>
        </w:rPr>
        <w:t>троковое значение</w:t>
      </w:r>
      <w:r>
        <w:t xml:space="preserve">, которое можно использовать для дальнейшей работы с этой задачей (получение текущего статуса выполнения, отмены выполнения, получения результата). Кроме того, во время выполнения, модуль рассылает сообщения </w:t>
      </w:r>
      <w:r>
        <w:rPr>
          <w:b/>
          <w:color w:val="0563C1"/>
          <w:u w:val="single"/>
        </w:rPr>
        <w:t>OnProgress</w:t>
      </w:r>
      <w:r>
        <w:t xml:space="preserve"> в которых в качестве</w:t>
      </w:r>
      <w:r>
        <w:t xml:space="preserve"> идентификатора будет использоваться </w:t>
      </w:r>
      <w:hyperlink w:anchor="h.1fob9te">
        <w:r>
          <w:rPr>
            <w:b/>
            <w:color w:val="0563C1"/>
            <w:u w:val="single"/>
          </w:rPr>
          <w:t>AsyncTaskId</w:t>
        </w:r>
      </w:hyperlink>
      <w:hyperlink w:anchor="h.1fob9te">
        <w:r>
          <w:t>.</w:t>
        </w:r>
      </w:hyperlink>
    </w:p>
    <w:p w14:paraId="34AB7281" w14:textId="77777777" w:rsidR="00094947" w:rsidRDefault="00530C28">
      <w:pPr>
        <w:pStyle w:val="1"/>
      </w:pPr>
      <w:bookmarkStart w:id="3" w:name="h.3znysh7" w:colFirst="0" w:colLast="0"/>
      <w:bookmarkEnd w:id="3"/>
      <w:r>
        <w:t>Бизнес-объекты</w:t>
      </w:r>
    </w:p>
    <w:p w14:paraId="30549615" w14:textId="77777777" w:rsidR="00094947" w:rsidRDefault="00094947"/>
    <w:tbl>
      <w:tblPr>
        <w:tblStyle w:val="a5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82"/>
        <w:gridCol w:w="5370"/>
        <w:gridCol w:w="3655"/>
      </w:tblGrid>
      <w:tr w:rsidR="00094947" w14:paraId="1BA8DC08" w14:textId="77777777" w:rsidTr="00AE3C00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6797" w14:textId="77777777" w:rsidR="00094947" w:rsidRDefault="00530C2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4" w:name="h.2et92p0" w:colFirst="0" w:colLast="0"/>
            <w:bookmarkEnd w:id="4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AsyncTask</w:t>
            </w:r>
            <w:hyperlink w:anchor="h.2et92p0">
              <w:r>
                <w:rPr>
                  <w:rFonts w:ascii="Consolas" w:eastAsia="Consolas" w:hAnsi="Consolas" w:cs="Consolas"/>
                  <w:color w:val="1155CC"/>
                  <w:sz w:val="26"/>
                  <w:szCs w:val="26"/>
                  <w:u w:val="single"/>
                </w:rPr>
                <w:t>Object</w:t>
              </w:r>
            </w:hyperlink>
            <w:hyperlink w:anchor="h.2et92p0"/>
          </w:p>
        </w:tc>
      </w:tr>
      <w:tr w:rsidR="00094947" w14:paraId="11D5EC6C" w14:textId="77777777" w:rsidTr="00AE3C00"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E005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F3BD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3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5DEB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77239D72" w14:textId="77777777" w:rsidTr="00AE3C00"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9BDD" w14:textId="77777777" w:rsidR="00094947" w:rsidRDefault="00530C2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TaskName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742B4" w14:textId="77777777" w:rsidR="00094947" w:rsidRDefault="00530C28">
            <w:pPr>
              <w:contextualSpacing w:val="0"/>
            </w:pPr>
            <w:r>
              <w:t>Уникальный идентификатор задачи. По факту - полное наименование класса параметров задачи.</w:t>
            </w:r>
          </w:p>
        </w:tc>
        <w:tc>
          <w:tcPr>
            <w:tcW w:w="3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CFED" w14:textId="77777777" w:rsidR="00094947" w:rsidRPr="005D484F" w:rsidRDefault="00530C28">
            <w:pPr>
              <w:spacing w:line="240" w:lineRule="auto"/>
              <w:contextualSpacing w:val="0"/>
              <w:rPr>
                <w:lang w:val="sq-AL"/>
              </w:rPr>
            </w:pPr>
            <w:r w:rsidRPr="005D484F">
              <w:rPr>
                <w:rFonts w:ascii="Consolas" w:eastAsia="Consolas" w:hAnsi="Consolas" w:cs="Consolas"/>
                <w:b/>
                <w:color w:val="0563C1"/>
                <w:sz w:val="24"/>
                <w:szCs w:val="24"/>
                <w:lang w:val="sq-AL"/>
              </w:rPr>
              <w:t>string</w:t>
            </w:r>
          </w:p>
        </w:tc>
      </w:tr>
      <w:tr w:rsidR="00094947" w14:paraId="0AE11B27" w14:textId="77777777" w:rsidTr="00AE3C00"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2343" w14:textId="77777777" w:rsidR="00094947" w:rsidRDefault="00530C2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TaskParams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19D20" w14:textId="77777777" w:rsidR="00094947" w:rsidRDefault="00530C28">
            <w:pPr>
              <w:contextualSpacing w:val="0"/>
            </w:pPr>
            <w:r>
              <w:t>Параметры задачи.</w:t>
            </w:r>
          </w:p>
        </w:tc>
        <w:tc>
          <w:tcPr>
            <w:tcW w:w="3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C205" w14:textId="77777777" w:rsidR="00094947" w:rsidRPr="005D484F" w:rsidRDefault="00530C28">
            <w:pPr>
              <w:spacing w:line="240" w:lineRule="auto"/>
              <w:contextualSpacing w:val="0"/>
              <w:rPr>
                <w:lang w:val="sq-AL"/>
              </w:rPr>
            </w:pPr>
            <w:r w:rsidRPr="005D484F">
              <w:rPr>
                <w:rFonts w:ascii="Consolas" w:eastAsia="Consolas" w:hAnsi="Consolas" w:cs="Consolas"/>
                <w:b/>
                <w:color w:val="0563C1"/>
                <w:sz w:val="24"/>
                <w:szCs w:val="24"/>
                <w:lang w:val="sq-AL"/>
              </w:rPr>
              <w:t>Dictionary&lt;string, object&gt;</w:t>
            </w:r>
          </w:p>
        </w:tc>
      </w:tr>
    </w:tbl>
    <w:p w14:paraId="78DB58C4" w14:textId="77777777" w:rsidR="00094947" w:rsidRDefault="00094947"/>
    <w:p w14:paraId="11E960D9" w14:textId="77777777" w:rsidR="00094947" w:rsidRDefault="00094947"/>
    <w:tbl>
      <w:tblPr>
        <w:tblStyle w:val="a6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12"/>
        <w:gridCol w:w="6315"/>
        <w:gridCol w:w="1280"/>
      </w:tblGrid>
      <w:tr w:rsidR="00094947" w14:paraId="30D4F3A0" w14:textId="77777777" w:rsidTr="00AE3C00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23C" w14:textId="77777777" w:rsidR="00094947" w:rsidRDefault="00530C2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5" w:name="h.tyjcwt" w:colFirst="0" w:colLast="0"/>
            <w:bookmarkEnd w:id="5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AsyncTaskSettings</w:t>
            </w:r>
          </w:p>
        </w:tc>
      </w:tr>
      <w:tr w:rsidR="00094947" w14:paraId="284BA783" w14:textId="77777777" w:rsidTr="00AE3C00"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1411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D34D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0604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70FDFD8D" w14:textId="77777777" w:rsidTr="00AE3C00"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212E" w14:textId="77777777" w:rsidR="00094947" w:rsidRDefault="00530C2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StorageHandlerPeriod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3E4AF" w14:textId="77777777" w:rsidR="00094947" w:rsidRDefault="00530C28">
            <w:pPr>
              <w:contextualSpacing w:val="0"/>
            </w:pPr>
            <w:bookmarkStart w:id="6" w:name="h.3dy6vkm" w:colFirst="0" w:colLast="0"/>
            <w:bookmarkEnd w:id="6"/>
            <w:r>
              <w:t xml:space="preserve">Период работы цикла обслуживания оперативного кэша первого уровня. </w:t>
            </w:r>
            <w:r>
              <w:br/>
            </w:r>
            <w:r>
              <w:rPr>
                <w:i/>
              </w:rPr>
              <w:t>Этот цикл очищает кэш от устаревших заданий и отменяет задания, превысившие свой таймаут.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FAE5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</w:rPr>
              <w:t>TimeSpan</w:t>
            </w:r>
          </w:p>
        </w:tc>
      </w:tr>
      <w:tr w:rsidR="00094947" w14:paraId="122A67B5" w14:textId="77777777" w:rsidTr="00AE3C00"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0CAC" w14:textId="77777777" w:rsidR="00094947" w:rsidRDefault="00530C2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StorePeriod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40578" w14:textId="77777777" w:rsidR="00094947" w:rsidRDefault="00530C28">
            <w:pPr>
              <w:contextualSpacing w:val="0"/>
            </w:pPr>
            <w:bookmarkStart w:id="7" w:name="h.1t3h5sf" w:colFirst="0" w:colLast="0"/>
            <w:bookmarkEnd w:id="7"/>
            <w:r>
              <w:t xml:space="preserve">Время хранения результатов задачи в оперативном кэше первого уровня. </w:t>
            </w:r>
            <w:r>
              <w:br/>
            </w:r>
            <w:r>
              <w:rPr>
                <w:i/>
              </w:rPr>
              <w:t xml:space="preserve">После выполнения задачи, её результат некоторое время хранится на сервере, чтобы результат можно было получить при помощи команды </w:t>
            </w:r>
            <w:hyperlink w:anchor="h.qsh70q">
              <w:r>
                <w:rPr>
                  <w:i/>
                  <w:color w:val="0563C1"/>
                  <w:u w:val="single"/>
                </w:rPr>
                <w:t>GetResult</w:t>
              </w:r>
            </w:hyperlink>
            <w:hyperlink w:anchor="h.qsh70q">
              <w:r>
                <w:rPr>
                  <w:i/>
                </w:rPr>
                <w:t>.</w:t>
              </w:r>
            </w:hyperlink>
            <w:r>
              <w:rPr>
                <w:i/>
              </w:rPr>
              <w:t xml:space="preserve"> После вызова этой команды, в случае если задача завер</w:t>
            </w:r>
            <w:r>
              <w:rPr>
                <w:i/>
              </w:rPr>
              <w:t xml:space="preserve">шила своё выполнение, результаты выполнения будут очищены. Результаты также будут очищены автоматически, если команда </w:t>
            </w:r>
            <w:hyperlink w:anchor="h.qsh70q">
              <w:r>
                <w:rPr>
                  <w:i/>
                  <w:color w:val="0563C1"/>
                  <w:u w:val="single"/>
                </w:rPr>
                <w:t>GetResult</w:t>
              </w:r>
            </w:hyperlink>
            <w:hyperlink w:anchor="h.qsh70q">
              <w:r>
                <w:rPr>
                  <w:i/>
                </w:rPr>
                <w:t xml:space="preserve"> </w:t>
              </w:r>
            </w:hyperlink>
            <w:r>
              <w:rPr>
                <w:i/>
              </w:rPr>
              <w:t xml:space="preserve">не была вызвана спустя 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StorePeriod</w:t>
            </w:r>
            <w:r>
              <w:rPr>
                <w:i/>
              </w:rPr>
              <w:t xml:space="preserve"> после окончания выполнения зада</w:t>
            </w:r>
            <w:r>
              <w:rPr>
                <w:i/>
              </w:rPr>
              <w:t>чи.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7E0B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</w:rPr>
              <w:t>TimeSpan</w:t>
            </w:r>
          </w:p>
        </w:tc>
      </w:tr>
      <w:tr w:rsidR="00094947" w14:paraId="63FEBF23" w14:textId="77777777" w:rsidTr="00AE3C00"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3A08" w14:textId="77777777" w:rsidR="00094947" w:rsidRDefault="00530C28">
            <w:pPr>
              <w:contextualSpacing w:val="0"/>
            </w:pPr>
            <w:bookmarkStart w:id="8" w:name="h.4d34og8" w:colFirst="0" w:colLast="0"/>
            <w:bookmarkEnd w:id="8"/>
            <w:r>
              <w:rPr>
                <w:rFonts w:ascii="Consolas" w:eastAsia="Consolas" w:hAnsi="Consolas" w:cs="Consolas"/>
                <w:sz w:val="26"/>
                <w:szCs w:val="26"/>
              </w:rPr>
              <w:t>C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achingPeriod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43659" w14:textId="77777777" w:rsidR="00094947" w:rsidRDefault="00530C28">
            <w:pPr>
              <w:contextualSpacing w:val="0"/>
            </w:pPr>
            <w:bookmarkStart w:id="9" w:name="h.2s8eyo1" w:colFirst="0" w:colLast="0"/>
            <w:bookmarkEnd w:id="9"/>
            <w:r>
              <w:t>Время кеширования результатов задачи.</w:t>
            </w:r>
            <w:r>
              <w:br/>
            </w:r>
            <w:r>
              <w:rPr>
                <w:i/>
              </w:rPr>
              <w:t>При повторном вызове задачи возможна отдача результата предыдущего вызова этой задачи с теми же входными параметрами. Время хранения результатов выполнения задач в кэше задаётся этим парамет</w:t>
            </w:r>
            <w:r>
              <w:rPr>
                <w:i/>
              </w:rPr>
              <w:t>ром.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CE79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</w:rPr>
              <w:t>TimeSpan</w:t>
            </w:r>
          </w:p>
        </w:tc>
      </w:tr>
      <w:tr w:rsidR="00094947" w14:paraId="0B86EB2A" w14:textId="77777777" w:rsidTr="00AE3C00"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90FC" w14:textId="77777777" w:rsidR="00094947" w:rsidRDefault="00530C28">
            <w:pPr>
              <w:contextualSpacing w:val="0"/>
            </w:pPr>
            <w:bookmarkStart w:id="10" w:name="h.17dp8vu" w:colFirst="0" w:colLast="0"/>
            <w:bookmarkEnd w:id="10"/>
            <w:r>
              <w:rPr>
                <w:rFonts w:ascii="Consolas" w:eastAsia="Consolas" w:hAnsi="Consolas" w:cs="Consolas"/>
                <w:sz w:val="26"/>
                <w:szCs w:val="26"/>
              </w:rPr>
              <w:t>T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imeout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1E345" w14:textId="77777777" w:rsidR="00094947" w:rsidRDefault="00530C28">
            <w:pPr>
              <w:contextualSpacing w:val="0"/>
            </w:pPr>
            <w:bookmarkStart w:id="11" w:name="h.3rdcrjn" w:colFirst="0" w:colLast="0"/>
            <w:bookmarkEnd w:id="11"/>
            <w:r>
              <w:t>Тайм-аут выполнения задачи.</w:t>
            </w:r>
          </w:p>
          <w:p w14:paraId="23F8B219" w14:textId="77777777" w:rsidR="00094947" w:rsidRDefault="00530C28">
            <w:pPr>
              <w:contextualSpacing w:val="0"/>
            </w:pPr>
            <w:r>
              <w:rPr>
                <w:i/>
              </w:rPr>
              <w:t xml:space="preserve">Если задача выполняется больше указанного этим параметром промежутка времени она будет автоматически прекращена, путём автоматического вызова метода </w:t>
            </w:r>
            <w:hyperlink w:anchor="h.2bn6wsx">
              <w:r>
                <w:rPr>
                  <w:i/>
                  <w:color w:val="0563C1"/>
                  <w:u w:val="single"/>
                </w:rPr>
                <w:t>Cancel</w:t>
              </w:r>
            </w:hyperlink>
            <w:hyperlink w:anchor="h.2bn6wsx">
              <w:r>
                <w:rPr>
                  <w:i/>
                </w:rPr>
                <w:t>.</w:t>
              </w:r>
            </w:hyperlink>
            <w:r>
              <w:rPr>
                <w:i/>
              </w:rPr>
              <w:t xml:space="preserve"> При этом статус задачи устанавливается в </w:t>
            </w:r>
            <w:r>
              <w:rPr>
                <w:i/>
                <w:color w:val="0070C0"/>
              </w:rPr>
              <w:t xml:space="preserve">Faulted </w:t>
            </w:r>
            <w:r>
              <w:rPr>
                <w:i/>
              </w:rPr>
              <w:t xml:space="preserve">и код ошибки будет </w:t>
            </w:r>
            <w:r>
              <w:rPr>
                <w:i/>
                <w:color w:val="0070C0"/>
              </w:rPr>
              <w:t>TimeoutException</w:t>
            </w:r>
            <w:r>
              <w:rPr>
                <w:i/>
              </w:rPr>
              <w:t>.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2F5E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</w:rPr>
              <w:t>TimeSpan</w:t>
            </w:r>
          </w:p>
        </w:tc>
      </w:tr>
    </w:tbl>
    <w:p w14:paraId="51F85EB5" w14:textId="77777777" w:rsidR="00094947" w:rsidRDefault="00094947"/>
    <w:tbl>
      <w:tblPr>
        <w:tblStyle w:val="a7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39"/>
        <w:gridCol w:w="9168"/>
      </w:tblGrid>
      <w:tr w:rsidR="00094947" w14:paraId="43E15210" w14:textId="77777777" w:rsidTr="00AE3C00">
        <w:trPr>
          <w:trHeight w:val="440"/>
        </w:trPr>
        <w:tc>
          <w:tcPr>
            <w:tcW w:w="108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254A" w14:textId="77777777" w:rsidR="00094947" w:rsidRDefault="00530C2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12" w:name="h.8rvgasd742gv" w:colFirst="0" w:colLast="0"/>
            <w:bookmarkEnd w:id="12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AsyncTaskStatus</w:t>
            </w:r>
          </w:p>
        </w:tc>
      </w:tr>
      <w:tr w:rsidR="00094947" w14:paraId="441A31D6" w14:textId="77777777" w:rsidTr="00AE3C00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02E9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68FC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</w:tr>
      <w:tr w:rsidR="00094947" w14:paraId="21680308" w14:textId="77777777" w:rsidTr="00AE3C00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B19D" w14:textId="77777777" w:rsidR="00094947" w:rsidRDefault="00530C28">
            <w:pPr>
              <w:spacing w:line="240" w:lineRule="auto"/>
              <w:contextualSpacing w:val="0"/>
            </w:pPr>
            <w:bookmarkStart w:id="13" w:name="h.lnxbz9" w:colFirst="0" w:colLast="0"/>
            <w:bookmarkEnd w:id="13"/>
            <w:r>
              <w:rPr>
                <w:rFonts w:ascii="Consolas" w:eastAsia="Consolas" w:hAnsi="Consolas" w:cs="Consolas"/>
                <w:sz w:val="26"/>
                <w:szCs w:val="26"/>
              </w:rPr>
              <w:t>R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unning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A9D5" w14:textId="77777777" w:rsidR="00094947" w:rsidRDefault="00530C28">
            <w:pPr>
              <w:contextualSpacing w:val="0"/>
            </w:pPr>
            <w:r>
              <w:t>Выполняется.</w:t>
            </w:r>
          </w:p>
        </w:tc>
      </w:tr>
      <w:tr w:rsidR="00094947" w14:paraId="10E46CF2" w14:textId="77777777" w:rsidTr="00AE3C00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1BA8" w14:textId="77777777" w:rsidR="00094947" w:rsidRDefault="00530C28">
            <w:pPr>
              <w:spacing w:line="240" w:lineRule="auto"/>
              <w:contextualSpacing w:val="0"/>
            </w:pPr>
            <w:bookmarkStart w:id="14" w:name="h.35nkun2" w:colFirst="0" w:colLast="0"/>
            <w:bookmarkEnd w:id="14"/>
            <w:r>
              <w:rPr>
                <w:rFonts w:ascii="Consolas" w:eastAsia="Consolas" w:hAnsi="Consolas" w:cs="Consolas"/>
                <w:sz w:val="26"/>
                <w:szCs w:val="26"/>
              </w:rPr>
              <w:t>C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ancelled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CD07" w14:textId="77777777" w:rsidR="00094947" w:rsidRDefault="00530C28">
            <w:pPr>
              <w:contextualSpacing w:val="0"/>
            </w:pPr>
            <w:bookmarkStart w:id="15" w:name="h.1ksv4uv" w:colFirst="0" w:colLast="0"/>
            <w:bookmarkEnd w:id="15"/>
            <w:r>
              <w:t>Отменена.</w:t>
            </w:r>
          </w:p>
        </w:tc>
      </w:tr>
      <w:tr w:rsidR="00094947" w14:paraId="1FE25D38" w14:textId="77777777" w:rsidTr="00AE3C00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4CDE" w14:textId="77777777" w:rsidR="00094947" w:rsidRDefault="00530C28">
            <w:pPr>
              <w:spacing w:line="240" w:lineRule="auto"/>
              <w:contextualSpacing w:val="0"/>
            </w:pPr>
            <w:bookmarkStart w:id="16" w:name="h.44sinio" w:colFirst="0" w:colLast="0"/>
            <w:bookmarkEnd w:id="16"/>
            <w:r>
              <w:rPr>
                <w:rFonts w:ascii="Consolas" w:eastAsia="Consolas" w:hAnsi="Consolas" w:cs="Consolas"/>
                <w:sz w:val="26"/>
                <w:szCs w:val="26"/>
              </w:rPr>
              <w:t>D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one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A908" w14:textId="77777777" w:rsidR="00094947" w:rsidRDefault="00530C28">
            <w:pPr>
              <w:contextualSpacing w:val="0"/>
            </w:pPr>
            <w:bookmarkStart w:id="17" w:name="h.2jxsxqh" w:colFirst="0" w:colLast="0"/>
            <w:bookmarkEnd w:id="17"/>
            <w:r>
              <w:t>Завершена без ошибок.</w:t>
            </w:r>
          </w:p>
        </w:tc>
      </w:tr>
      <w:tr w:rsidR="00094947" w14:paraId="0B35D4C7" w14:textId="77777777" w:rsidTr="00AE3C00"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E17E" w14:textId="77777777" w:rsidR="00094947" w:rsidRDefault="00530C28">
            <w:pPr>
              <w:spacing w:line="240" w:lineRule="auto"/>
              <w:contextualSpacing w:val="0"/>
            </w:pPr>
            <w:bookmarkStart w:id="18" w:name="h.z337ya" w:colFirst="0" w:colLast="0"/>
            <w:bookmarkEnd w:id="18"/>
            <w:r>
              <w:rPr>
                <w:rFonts w:ascii="Consolas" w:eastAsia="Consolas" w:hAnsi="Consolas" w:cs="Consolas"/>
                <w:sz w:val="26"/>
                <w:szCs w:val="26"/>
              </w:rPr>
              <w:t>F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aulted</w:t>
            </w:r>
          </w:p>
        </w:tc>
        <w:tc>
          <w:tcPr>
            <w:tcW w:w="9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88CD" w14:textId="77777777" w:rsidR="00094947" w:rsidRDefault="00530C28">
            <w:pPr>
              <w:contextualSpacing w:val="0"/>
            </w:pPr>
            <w:r>
              <w:t>Завершена с ошибкой.</w:t>
            </w:r>
          </w:p>
        </w:tc>
      </w:tr>
    </w:tbl>
    <w:p w14:paraId="2B308187" w14:textId="77777777" w:rsidR="00094947" w:rsidRDefault="00094947"/>
    <w:tbl>
      <w:tblPr>
        <w:tblStyle w:val="a8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6"/>
        <w:gridCol w:w="8079"/>
        <w:gridCol w:w="1312"/>
      </w:tblGrid>
      <w:tr w:rsidR="00094947" w14:paraId="5560A993" w14:textId="77777777" w:rsidTr="00AE3C00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EA76" w14:textId="77777777" w:rsidR="00094947" w:rsidRDefault="00530C2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19" w:name="h.3j2qqm3" w:colFirst="0" w:colLast="0"/>
            <w:bookmarkEnd w:id="19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AsyncTaskException</w:t>
            </w:r>
          </w:p>
        </w:tc>
      </w:tr>
      <w:tr w:rsidR="00094947" w14:paraId="03410B71" w14:textId="77777777" w:rsidTr="00AE3C00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5E37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8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60D0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D6B6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5423B845" w14:textId="77777777" w:rsidTr="00AE3C00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A352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Type</w:t>
            </w:r>
          </w:p>
        </w:tc>
        <w:tc>
          <w:tcPr>
            <w:tcW w:w="8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69E" w14:textId="77777777" w:rsidR="00094947" w:rsidRDefault="00530C28">
            <w:pPr>
              <w:contextualSpacing w:val="0"/>
            </w:pPr>
            <w:r>
              <w:t>Тип исключения. По факту - полное наименование класса исключения.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0F53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</w:rPr>
              <w:t>string</w:t>
            </w:r>
          </w:p>
        </w:tc>
      </w:tr>
      <w:tr w:rsidR="00094947" w14:paraId="7FBC8B8E" w14:textId="77777777" w:rsidTr="00AE3C00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1617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Message</w:t>
            </w:r>
          </w:p>
        </w:tc>
        <w:tc>
          <w:tcPr>
            <w:tcW w:w="8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6732" w14:textId="77777777" w:rsidR="00094947" w:rsidRDefault="00530C28">
            <w:pPr>
              <w:contextualSpacing w:val="0"/>
            </w:pPr>
            <w:r>
              <w:t>Текст ошибки.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9FF0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</w:rPr>
              <w:t>string</w:t>
            </w:r>
          </w:p>
        </w:tc>
      </w:tr>
    </w:tbl>
    <w:p w14:paraId="7F42D0D3" w14:textId="77777777" w:rsidR="00094947" w:rsidRDefault="00094947"/>
    <w:tbl>
      <w:tblPr>
        <w:tblStyle w:val="a9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6"/>
        <w:gridCol w:w="6945"/>
        <w:gridCol w:w="2446"/>
      </w:tblGrid>
      <w:tr w:rsidR="00094947" w14:paraId="099A10C6" w14:textId="77777777" w:rsidTr="00AE3C00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33CD" w14:textId="77777777" w:rsidR="00094947" w:rsidRDefault="00530C2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20" w:name="h.1y810tw" w:colFirst="0" w:colLast="0"/>
            <w:bookmarkEnd w:id="20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AsyncTaskResult</w:t>
            </w:r>
          </w:p>
        </w:tc>
      </w:tr>
      <w:tr w:rsidR="00094947" w14:paraId="55B520E4" w14:textId="77777777" w:rsidTr="00AE3C00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3279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5526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8320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6FC8F50F" w14:textId="77777777" w:rsidTr="00AE3C00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A27F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98B" w14:textId="77777777" w:rsidR="00094947" w:rsidRDefault="00530C28">
            <w:pPr>
              <w:contextualSpacing w:val="0"/>
            </w:pPr>
            <w:r>
              <w:t>Идентификатор задачи.</w:t>
            </w:r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174E" w14:textId="77777777" w:rsidR="00094947" w:rsidRDefault="00530C28">
            <w:pPr>
              <w:spacing w:line="240" w:lineRule="auto"/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AsyncTaskId</w:t>
              </w:r>
            </w:hyperlink>
          </w:p>
        </w:tc>
      </w:tr>
      <w:tr w:rsidR="00094947" w14:paraId="056BB173" w14:textId="77777777" w:rsidTr="00AE3C00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259B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Status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672E" w14:textId="77777777" w:rsidR="00094947" w:rsidRDefault="00530C28">
            <w:pPr>
              <w:contextualSpacing w:val="0"/>
            </w:pPr>
            <w:r>
              <w:t>Текущий статус выполнения задачи.</w:t>
            </w:r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0835" w14:textId="77777777" w:rsidR="00094947" w:rsidRDefault="00530C28">
            <w:pPr>
              <w:spacing w:line="240" w:lineRule="auto"/>
              <w:contextualSpacing w:val="0"/>
            </w:pPr>
            <w:hyperlink w:anchor="h.26in1rg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AsyncTaskStatus</w:t>
              </w:r>
            </w:hyperlink>
          </w:p>
        </w:tc>
      </w:tr>
      <w:tr w:rsidR="00094947" w14:paraId="7F7DAB2C" w14:textId="77777777" w:rsidTr="00AE3C00"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343D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Result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C920" w14:textId="77777777" w:rsidR="00094947" w:rsidRDefault="00530C28">
            <w:pPr>
              <w:contextualSpacing w:val="0"/>
            </w:pPr>
            <w:r>
              <w:t xml:space="preserve">Результат выполнения задачи. Это произвольный объект – для каждой задачи свой. В случае ошибки – тут объект </w:t>
            </w:r>
            <w:hyperlink w:anchor="h.3j2qqm3">
              <w:r>
                <w:rPr>
                  <w:color w:val="0563C1"/>
                  <w:u w:val="single"/>
                </w:rPr>
                <w:t>AsyncTaskException</w:t>
              </w:r>
            </w:hyperlink>
            <w:hyperlink w:anchor="h.3j2qqm3">
              <w:r>
                <w:t>.</w:t>
              </w:r>
            </w:hyperlink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969D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</w:rPr>
              <w:t>Object</w:t>
            </w:r>
          </w:p>
        </w:tc>
      </w:tr>
    </w:tbl>
    <w:p w14:paraId="131CA249" w14:textId="77777777" w:rsidR="00094947" w:rsidRDefault="00094947"/>
    <w:p w14:paraId="4C8A8231" w14:textId="77777777" w:rsidR="00094947" w:rsidRDefault="00094947"/>
    <w:p w14:paraId="78B16A10" w14:textId="77777777" w:rsidR="00094947" w:rsidRDefault="00530C28">
      <w:pPr>
        <w:pStyle w:val="a3"/>
      </w:pPr>
      <w:bookmarkStart w:id="21" w:name="h.4i7ojhp" w:colFirst="0" w:colLast="0"/>
      <w:bookmarkEnd w:id="21"/>
      <w:r>
        <w:lastRenderedPageBreak/>
        <w:t>Сервисы</w:t>
      </w:r>
    </w:p>
    <w:p w14:paraId="493EE6F7" w14:textId="77777777" w:rsidR="00094947" w:rsidRDefault="00094947">
      <w:pPr>
        <w:pStyle w:val="1"/>
        <w:spacing w:before="0"/>
      </w:pPr>
      <w:bookmarkStart w:id="22" w:name="h.2xcytpi" w:colFirst="0" w:colLast="0"/>
      <w:bookmarkEnd w:id="22"/>
    </w:p>
    <w:p w14:paraId="0D2F7504" w14:textId="77777777" w:rsidR="00094947" w:rsidRDefault="00530C28">
      <w:pPr>
        <w:pStyle w:val="1"/>
        <w:tabs>
          <w:tab w:val="right" w:pos="10620"/>
        </w:tabs>
        <w:spacing w:before="0"/>
      </w:pPr>
      <w:bookmarkStart w:id="23" w:name="h.1ci93xb" w:colFirst="0" w:colLast="0"/>
      <w:bookmarkEnd w:id="23"/>
      <w:r>
        <w:rPr>
          <w:color w:val="1155CC"/>
          <w:u w:val="single"/>
        </w:rPr>
        <w:t>AsyncTasks</w:t>
      </w:r>
      <w:r>
        <w:rPr>
          <w:rFonts w:ascii="Arial" w:eastAsia="Arial" w:hAnsi="Arial" w:cs="Arial"/>
          <w:i/>
          <w:sz w:val="22"/>
          <w:szCs w:val="22"/>
        </w:rPr>
        <w:tab/>
        <w:t xml:space="preserve">Требует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ApiKey </w:t>
      </w:r>
      <w:r>
        <w:rPr>
          <w:rFonts w:ascii="Arial" w:eastAsia="Arial" w:hAnsi="Arial" w:cs="Arial"/>
          <w:i/>
          <w:sz w:val="22"/>
          <w:szCs w:val="22"/>
        </w:rPr>
        <w:t xml:space="preserve">или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AppUser </w:t>
      </w:r>
      <w:r>
        <w:rPr>
          <w:rFonts w:ascii="Arial" w:eastAsia="Arial" w:hAnsi="Arial" w:cs="Arial"/>
          <w:i/>
          <w:sz w:val="22"/>
          <w:szCs w:val="22"/>
        </w:rPr>
        <w:t>авторизации.</w:t>
      </w:r>
      <w:r>
        <w:rPr>
          <w:rFonts w:ascii="Arial" w:eastAsia="Arial" w:hAnsi="Arial" w:cs="Arial"/>
          <w:i/>
          <w:sz w:val="22"/>
          <w:szCs w:val="22"/>
        </w:rPr>
        <w:br/>
      </w:r>
    </w:p>
    <w:tbl>
      <w:tblPr>
        <w:tblStyle w:val="aa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600"/>
        <w:gridCol w:w="2693"/>
      </w:tblGrid>
      <w:tr w:rsidR="00094947" w14:paraId="1510EABC" w14:textId="77777777" w:rsidTr="00AE3C00">
        <w:trPr>
          <w:trHeight w:val="160"/>
        </w:trPr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16A" w14:textId="77777777" w:rsidR="00094947" w:rsidRPr="005D484F" w:rsidRDefault="00530C28">
            <w:pPr>
              <w:pStyle w:val="2"/>
              <w:tabs>
                <w:tab w:val="right" w:pos="10380"/>
              </w:tabs>
              <w:spacing w:before="0" w:line="240" w:lineRule="auto"/>
              <w:contextualSpacing w:val="0"/>
              <w:outlineLvl w:val="1"/>
              <w:rPr>
                <w:lang w:val="sq-AL"/>
              </w:rPr>
            </w:pPr>
            <w:bookmarkStart w:id="24" w:name="h.3whwml4" w:colFirst="0" w:colLast="0"/>
            <w:bookmarkEnd w:id="24"/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>All()</w:t>
            </w:r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ab/>
            </w:r>
            <w:r w:rsidRPr="005D484F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sq-AL"/>
              </w:rPr>
              <w:t xml:space="preserve">WebApi </w:t>
            </w:r>
            <w:r w:rsidRPr="005D484F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sq-AL"/>
              </w:rPr>
              <w:t>GET</w:t>
            </w:r>
            <w:r w:rsidRPr="005D484F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sq-AL"/>
              </w:rPr>
              <w:t>:</w:t>
            </w:r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 xml:space="preserve"> /</w:t>
            </w:r>
          </w:p>
        </w:tc>
      </w:tr>
      <w:tr w:rsidR="00094947" w14:paraId="26BFBF42" w14:textId="77777777" w:rsidTr="00AE3C00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DF13" w14:textId="77777777" w:rsidR="00094947" w:rsidRDefault="00530C28">
            <w:pPr>
              <w:spacing w:line="240" w:lineRule="auto"/>
              <w:contextualSpacing w:val="0"/>
            </w:pPr>
            <w:r>
              <w:t>Выдаёт список всех выполняющихся или уже выполненных задач.</w:t>
            </w:r>
          </w:p>
        </w:tc>
      </w:tr>
      <w:tr w:rsidR="00094947" w14:paraId="1581F8AE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1B46" w14:textId="77777777" w:rsidR="00094947" w:rsidRDefault="00530C28">
            <w:pPr>
              <w:spacing w:line="240" w:lineRule="auto"/>
              <w:contextualSpacing w:val="0"/>
            </w:pPr>
            <w:r>
              <w:t>Параметр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0D2B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0210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5518613D" w14:textId="77777777" w:rsidTr="00AE3C00">
        <w:trPr>
          <w:trHeight w:val="100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EF06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7B6B" w14:textId="77777777" w:rsidR="00094947" w:rsidRDefault="00530C28">
            <w:pPr>
              <w:spacing w:line="240" w:lineRule="auto"/>
              <w:contextualSpacing w:val="0"/>
            </w:pPr>
            <w:r>
              <w:t>Список задач.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813A" w14:textId="77777777" w:rsidR="00094947" w:rsidRDefault="00530C28">
            <w:pPr>
              <w:spacing w:line="240" w:lineRule="auto"/>
              <w:contextualSpacing w:val="0"/>
            </w:pPr>
            <w:hyperlink w:anchor="h.1y810tw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AsyncTaskResult</w:t>
              </w:r>
            </w:hyperlink>
            <w:hyperlink w:anchor="h.1y810tw">
              <w:r>
                <w:rPr>
                  <w:rFonts w:ascii="Consolas" w:eastAsia="Consolas" w:hAnsi="Consolas" w:cs="Consolas"/>
                  <w:color w:val="0563C1"/>
                </w:rPr>
                <w:t>[</w:t>
              </w:r>
            </w:hyperlink>
            <w:r>
              <w:rPr>
                <w:rFonts w:ascii="Consolas" w:eastAsia="Consolas" w:hAnsi="Consolas" w:cs="Consolas"/>
                <w:color w:val="0563C1"/>
              </w:rPr>
              <w:t>]</w:t>
            </w:r>
          </w:p>
        </w:tc>
      </w:tr>
    </w:tbl>
    <w:p w14:paraId="235752D4" w14:textId="77777777" w:rsidR="00094947" w:rsidRDefault="00094947">
      <w:pPr>
        <w:spacing w:line="240" w:lineRule="auto"/>
      </w:pPr>
    </w:p>
    <w:tbl>
      <w:tblPr>
        <w:tblStyle w:val="ab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883"/>
        <w:gridCol w:w="2410"/>
      </w:tblGrid>
      <w:tr w:rsidR="00094947" w:rsidRPr="00116C24" w14:paraId="7C58691A" w14:textId="77777777" w:rsidTr="00AE3C00">
        <w:trPr>
          <w:trHeight w:val="260"/>
        </w:trPr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578B" w14:textId="77777777" w:rsidR="00094947" w:rsidRPr="00116C24" w:rsidRDefault="00530C28">
            <w:pPr>
              <w:pStyle w:val="2"/>
              <w:tabs>
                <w:tab w:val="right" w:pos="10380"/>
              </w:tabs>
              <w:spacing w:before="0" w:line="240" w:lineRule="auto"/>
              <w:contextualSpacing w:val="0"/>
              <w:outlineLvl w:val="1"/>
              <w:rPr>
                <w:lang w:val="en-US"/>
              </w:rPr>
            </w:pPr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GetResult(taskId) </w:t>
            </w:r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116C24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116C24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GET</w:t>
            </w:r>
            <w:r w:rsidRPr="00116C24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/{taskId}</w:t>
            </w:r>
          </w:p>
        </w:tc>
      </w:tr>
      <w:tr w:rsidR="00094947" w14:paraId="2F140131" w14:textId="77777777" w:rsidTr="00AE3C00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0314" w14:textId="77777777" w:rsidR="00094947" w:rsidRDefault="00530C28">
            <w:pPr>
              <w:spacing w:line="240" w:lineRule="auto"/>
              <w:contextualSpacing w:val="0"/>
            </w:pPr>
            <w:r>
              <w:t>Получает текущий результат выполнения задачи.</w:t>
            </w:r>
          </w:p>
        </w:tc>
      </w:tr>
      <w:tr w:rsidR="00094947" w14:paraId="155601E0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6FFF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6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5024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25B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50978783" w14:textId="77777777" w:rsidTr="00AE3C00">
        <w:trPr>
          <w:trHeight w:val="60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A8BF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6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6DF8" w14:textId="77777777" w:rsidR="00094947" w:rsidRDefault="00530C28">
            <w:pPr>
              <w:spacing w:line="240" w:lineRule="auto"/>
              <w:contextualSpacing w:val="0"/>
            </w:pPr>
            <w:r>
              <w:t>Идентификатор задачи.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A0FC" w14:textId="77777777" w:rsidR="00094947" w:rsidRDefault="00530C28">
            <w:pPr>
              <w:spacing w:line="240" w:lineRule="auto"/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AsyncTaskId</w:t>
              </w:r>
            </w:hyperlink>
            <w:hyperlink w:anchor="h.1fob9te"/>
          </w:p>
        </w:tc>
      </w:tr>
      <w:tr w:rsidR="00094947" w14:paraId="018BDF38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8D9F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EF38" w14:textId="77777777" w:rsidR="00094947" w:rsidRDefault="00530C28">
            <w:pPr>
              <w:spacing w:line="240" w:lineRule="auto"/>
              <w:contextualSpacing w:val="0"/>
            </w:pPr>
            <w:r>
              <w:t>Текущий результат выполнения задачи.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04BE" w14:textId="77777777" w:rsidR="00094947" w:rsidRDefault="00530C28">
            <w:pPr>
              <w:spacing w:line="240" w:lineRule="auto"/>
              <w:contextualSpacing w:val="0"/>
            </w:pPr>
            <w:hyperlink w:anchor="h.1y810tw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AsyncTaskResult</w:t>
              </w:r>
            </w:hyperlink>
            <w:hyperlink w:anchor="h.1y810tw"/>
          </w:p>
        </w:tc>
      </w:tr>
    </w:tbl>
    <w:p w14:paraId="6DFF13EC" w14:textId="77777777" w:rsidR="00094947" w:rsidRDefault="00530C28">
      <w:pPr>
        <w:spacing w:line="240" w:lineRule="auto"/>
      </w:pPr>
      <w:hyperlink r:id="rId5" w:anchor="_TaskResult"/>
    </w:p>
    <w:tbl>
      <w:tblPr>
        <w:tblStyle w:val="ac"/>
        <w:tblW w:w="1080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379"/>
        <w:gridCol w:w="2914"/>
      </w:tblGrid>
      <w:tr w:rsidR="00094947" w14:paraId="054DA35C" w14:textId="77777777" w:rsidTr="00AE3C00">
        <w:trPr>
          <w:trHeight w:val="260"/>
        </w:trPr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47DC" w14:textId="77777777" w:rsidR="00094947" w:rsidRDefault="00530C28">
            <w:pPr>
              <w:pStyle w:val="2"/>
              <w:tabs>
                <w:tab w:val="right" w:pos="10380"/>
              </w:tabs>
              <w:spacing w:before="0" w:line="240" w:lineRule="auto"/>
              <w:contextualSpacing w:val="0"/>
              <w:outlineLvl w:val="1"/>
            </w:pPr>
            <w:r>
              <w:rPr>
                <w:rFonts w:ascii="Courier New" w:eastAsia="Courier New" w:hAnsi="Courier New" w:cs="Courier New"/>
                <w:shd w:val="clear" w:color="auto" w:fill="CFE2F3"/>
              </w:rPr>
              <w:t xml:space="preserve">Start(taskParams) </w:t>
            </w:r>
            <w:r>
              <w:rPr>
                <w:rFonts w:ascii="Courier New" w:eastAsia="Courier New" w:hAnsi="Courier New" w:cs="Courier New"/>
                <w:shd w:val="clear" w:color="auto" w:fill="CFE2F3"/>
              </w:rPr>
              <w:tab/>
            </w:r>
            <w:r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</w:rPr>
              <w:t xml:space="preserve">WebApi </w:t>
            </w:r>
            <w:r>
              <w:rPr>
                <w:rFonts w:ascii="Courier New" w:eastAsia="Courier New" w:hAnsi="Courier New" w:cs="Courier New"/>
                <w:color w:val="0000FF"/>
                <w:shd w:val="clear" w:color="auto" w:fill="CFE2F3"/>
              </w:rPr>
              <w:t>POST</w:t>
            </w:r>
            <w:r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</w:rPr>
              <w:t>:</w:t>
            </w:r>
            <w:r>
              <w:rPr>
                <w:rFonts w:ascii="Courier New" w:eastAsia="Courier New" w:hAnsi="Courier New" w:cs="Courier New"/>
                <w:shd w:val="clear" w:color="auto" w:fill="CFE2F3"/>
              </w:rPr>
              <w:t xml:space="preserve"> /</w:t>
            </w:r>
          </w:p>
        </w:tc>
      </w:tr>
      <w:tr w:rsidR="00094947" w14:paraId="7934DF3A" w14:textId="77777777" w:rsidTr="00AE3C00">
        <w:tc>
          <w:tcPr>
            <w:tcW w:w="108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AB36" w14:textId="77777777" w:rsidR="00094947" w:rsidRDefault="00530C28">
            <w:pPr>
              <w:spacing w:line="240" w:lineRule="auto"/>
              <w:contextualSpacing w:val="0"/>
            </w:pPr>
            <w:r>
              <w:t>Запускает задачу на выполнение. Обработчик задачи указанного типа должен быть зарегистрирован в подсистеме, обслуживающей этот API. В противном случае будет брошено исключение о том, что тип задачи не найден.</w:t>
            </w:r>
          </w:p>
        </w:tc>
      </w:tr>
      <w:tr w:rsidR="00094947" w14:paraId="1AE6618D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F24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17A6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009D" w14:textId="77777777" w:rsidR="00094947" w:rsidRDefault="00530C28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0F0B17E6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21E3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B5C5" w14:textId="77777777" w:rsidR="00094947" w:rsidRDefault="00530C28">
            <w:pPr>
              <w:spacing w:line="240" w:lineRule="auto"/>
              <w:contextualSpacing w:val="0"/>
            </w:pPr>
            <w:r>
              <w:t>Параметры задачи, одновременно задающие и тип задачи.</w:t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F1CD" w14:textId="77777777" w:rsidR="00094947" w:rsidRDefault="00530C28">
            <w:pPr>
              <w:spacing w:line="240" w:lineRule="auto"/>
              <w:contextualSpacing w:val="0"/>
            </w:pPr>
            <w:hyperlink w:anchor="h.2et92p0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AsyncTaskObject</w:t>
              </w:r>
            </w:hyperlink>
            <w:hyperlink w:anchor="h.2et92p0"/>
          </w:p>
        </w:tc>
      </w:tr>
      <w:tr w:rsidR="00094947" w14:paraId="63CEC57A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7E8A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83" w14:textId="77777777" w:rsidR="00094947" w:rsidRDefault="00530C28">
            <w:pPr>
              <w:spacing w:line="240" w:lineRule="auto"/>
              <w:contextualSpacing w:val="0"/>
            </w:pPr>
            <w:r>
              <w:t>Идентификатор процесса выполнения задачи.</w:t>
            </w:r>
          </w:p>
        </w:tc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5417" w14:textId="77777777" w:rsidR="00094947" w:rsidRDefault="00530C28">
            <w:pPr>
              <w:spacing w:line="240" w:lineRule="auto"/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AsyncTaskId</w:t>
              </w:r>
            </w:hyperlink>
            <w:hyperlink w:anchor="h.1fob9te"/>
          </w:p>
        </w:tc>
      </w:tr>
    </w:tbl>
    <w:p w14:paraId="0E7AD255" w14:textId="77777777" w:rsidR="00094947" w:rsidRDefault="00530C28">
      <w:hyperlink r:id="rId6" w:anchor="_Идентификатор_процесса_построения"/>
    </w:p>
    <w:tbl>
      <w:tblPr>
        <w:tblStyle w:val="ad"/>
        <w:tblW w:w="1076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379"/>
        <w:gridCol w:w="2870"/>
      </w:tblGrid>
      <w:tr w:rsidR="00094947" w:rsidRPr="00116C24" w14:paraId="75738F94" w14:textId="77777777" w:rsidTr="00AE3C00">
        <w:trPr>
          <w:trHeight w:val="260"/>
        </w:trPr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C7C5" w14:textId="77777777" w:rsidR="00094947" w:rsidRPr="00116C24" w:rsidRDefault="00530C28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25" w:name="h.2bn6wsx" w:colFirst="0" w:colLast="0"/>
            <w:bookmarkEnd w:id="25"/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Cancel(taskId) </w:t>
            </w:r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116C24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116C24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DELETE</w:t>
            </w:r>
            <w:r w:rsidRPr="00116C24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</w:t>
            </w:r>
            <w:proofErr w:type="gramStart"/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>/{</w:t>
            </w:r>
            <w:proofErr w:type="gramEnd"/>
            <w:r w:rsidRPr="00116C24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>taskId}</w:t>
            </w:r>
          </w:p>
        </w:tc>
      </w:tr>
      <w:tr w:rsidR="00094947" w14:paraId="3590A71E" w14:textId="77777777" w:rsidTr="00AE3C00"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17C0" w14:textId="77777777" w:rsidR="00094947" w:rsidRDefault="00530C28">
            <w:pPr>
              <w:contextualSpacing w:val="0"/>
            </w:pPr>
            <w:r>
              <w:t>Отменяет выполнение задачи.</w:t>
            </w:r>
          </w:p>
          <w:p w14:paraId="67940BAC" w14:textId="3B8F27C4" w:rsidR="00094947" w:rsidRDefault="00530C28">
            <w:pPr>
              <w:contextualSpacing w:val="0"/>
            </w:pPr>
            <w:r>
              <w:t xml:space="preserve">В случае вызова метода </w:t>
            </w:r>
            <w:hyperlink w:anchor="h.2bn6wsx">
              <w:r>
                <w:rPr>
                  <w:b/>
                  <w:color w:val="0563C1"/>
                  <w:u w:val="single"/>
                </w:rPr>
                <w:t>Cancel</w:t>
              </w:r>
            </w:hyperlink>
            <w:hyperlink w:anchor="h.2bn6wsx">
              <w:r>
                <w:rPr>
                  <w:color w:val="0070C0"/>
                </w:rPr>
                <w:t xml:space="preserve"> </w:t>
              </w:r>
            </w:hyperlink>
            <w:r>
              <w:t xml:space="preserve">будет сделана попытка «мягко» прервать процесс: статус задачи изменится с </w:t>
            </w:r>
            <w:hyperlink w:anchor="h.26in1rg">
              <w:r>
                <w:rPr>
                  <w:color w:val="0563C1"/>
                  <w:u w:val="single"/>
                </w:rPr>
                <w:t>Running</w:t>
              </w:r>
            </w:hyperlink>
            <w:hyperlink w:anchor="h.26in1rg">
              <w:r>
                <w:t xml:space="preserve"> </w:t>
              </w:r>
            </w:hyperlink>
            <w:r>
              <w:t xml:space="preserve">на </w:t>
            </w:r>
            <w:hyperlink w:anchor="h.26in1rg">
              <w:r w:rsidRPr="005D484F">
                <w:rPr>
                  <w:color w:val="0563C1"/>
                  <w:u w:val="single"/>
                  <w:lang w:val="sq-AL"/>
                </w:rPr>
                <w:t>Cance</w:t>
              </w:r>
              <w:r w:rsidR="005D484F" w:rsidRPr="005D484F">
                <w:rPr>
                  <w:color w:val="0563C1"/>
                  <w:u w:val="single"/>
                  <w:lang w:val="sq-AL"/>
                </w:rPr>
                <w:t>l</w:t>
              </w:r>
              <w:r w:rsidRPr="005D484F">
                <w:rPr>
                  <w:color w:val="0563C1"/>
                  <w:u w:val="single"/>
                  <w:lang w:val="sq-AL"/>
                </w:rPr>
                <w:t>led</w:t>
              </w:r>
            </w:hyperlink>
            <w:hyperlink w:anchor="h.26in1rg">
              <w:r>
                <w:t>,</w:t>
              </w:r>
            </w:hyperlink>
            <w:r>
              <w:t xml:space="preserve"> а метод, выполняющий проц</w:t>
            </w:r>
            <w:r>
              <w:t>есс, будет уведомлен о том, что пользователь процесс прервал и, если в этом методе поддерживается обработка таких уведомлений, то процесс будет прерван штатным способом самого метода выполнения. Однако в случае, если процесс завис или обработчик не поддерж</w:t>
            </w:r>
            <w:r>
              <w:t>ивает штатное прерывание – ничего не произойдёт.</w:t>
            </w:r>
          </w:p>
        </w:tc>
      </w:tr>
      <w:tr w:rsidR="00094947" w14:paraId="18B844D6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F761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F0AB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54F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7E576A8A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9730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F749" w14:textId="77777777" w:rsidR="00094947" w:rsidRDefault="00530C28">
            <w:pPr>
              <w:contextualSpacing w:val="0"/>
            </w:pPr>
            <w:r>
              <w:t>Идентификатор задачи.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8642" w14:textId="77777777" w:rsidR="00094947" w:rsidRDefault="00530C28">
            <w:pPr>
              <w:spacing w:line="240" w:lineRule="auto"/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AsyncTaskId</w:t>
              </w:r>
            </w:hyperlink>
            <w:hyperlink w:anchor="h.1fob9te"/>
          </w:p>
        </w:tc>
      </w:tr>
      <w:tr w:rsidR="00094947" w14:paraId="6A4F67D0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24CB" w14:textId="77777777" w:rsidR="00094947" w:rsidRDefault="00530C28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78E8" w14:textId="77777777" w:rsidR="00094947" w:rsidRDefault="00530C28">
            <w:pPr>
              <w:contextualSpacing w:val="0"/>
            </w:pPr>
            <w:r>
              <w:t>нет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2B2F" w14:textId="77777777" w:rsidR="00094947" w:rsidRDefault="00530C28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563C1"/>
                <w:sz w:val="24"/>
                <w:szCs w:val="24"/>
                <w:u w:val="single"/>
              </w:rPr>
              <w:t>void</w:t>
            </w:r>
          </w:p>
        </w:tc>
      </w:tr>
    </w:tbl>
    <w:p w14:paraId="034E8A2E" w14:textId="77777777" w:rsidR="00094947" w:rsidRDefault="00094947"/>
    <w:tbl>
      <w:tblPr>
        <w:tblStyle w:val="ae"/>
        <w:tblW w:w="1076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4"/>
        <w:gridCol w:w="6237"/>
        <w:gridCol w:w="3012"/>
      </w:tblGrid>
      <w:tr w:rsidR="00094947" w:rsidRPr="005D484F" w14:paraId="65DE2322" w14:textId="77777777" w:rsidTr="00AE3C00">
        <w:trPr>
          <w:trHeight w:val="260"/>
        </w:trPr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C499" w14:textId="77777777" w:rsidR="00094947" w:rsidRPr="005D484F" w:rsidRDefault="00530C28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sq-AL"/>
              </w:rPr>
            </w:pPr>
            <w:bookmarkStart w:id="26" w:name="h.qsh70q" w:colFirst="0" w:colLast="0"/>
            <w:bookmarkEnd w:id="26"/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 xml:space="preserve">GetSettings() </w:t>
            </w:r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ab/>
            </w:r>
            <w:r w:rsidRPr="005D484F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sq-AL"/>
              </w:rPr>
              <w:t xml:space="preserve">WebApi </w:t>
            </w:r>
            <w:r w:rsidRPr="005D484F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sq-AL"/>
              </w:rPr>
              <w:t>GET</w:t>
            </w:r>
            <w:r w:rsidRPr="005D484F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sq-AL"/>
              </w:rPr>
              <w:t>:</w:t>
            </w:r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 xml:space="preserve"> /Settings</w:t>
            </w:r>
          </w:p>
        </w:tc>
      </w:tr>
      <w:tr w:rsidR="00094947" w14:paraId="368B6305" w14:textId="77777777" w:rsidTr="00AE3C00"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C25F" w14:textId="77777777" w:rsidR="00094947" w:rsidRDefault="00530C28">
            <w:pPr>
              <w:contextualSpacing w:val="0"/>
            </w:pPr>
            <w:r>
              <w:t xml:space="preserve">Получает </w:t>
            </w:r>
            <w:hyperlink w:anchor="h.30j0zll">
              <w:r>
                <w:rPr>
                  <w:color w:val="0563C1"/>
                  <w:u w:val="single"/>
                </w:rPr>
                <w:t>параметры выполнения задач</w:t>
              </w:r>
            </w:hyperlink>
            <w:r>
              <w:t xml:space="preserve"> по умолчанию.</w:t>
            </w:r>
          </w:p>
        </w:tc>
      </w:tr>
      <w:tr w:rsidR="00094947" w14:paraId="4D7C63EE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8C9D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lastRenderedPageBreak/>
              <w:t>Параметр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15B1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D2AF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7F5B6956" w14:textId="77777777" w:rsidTr="00AE3C00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91EE" w14:textId="77777777" w:rsidR="00094947" w:rsidRDefault="00530C28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2397" w14:textId="77777777" w:rsidR="00094947" w:rsidRDefault="00530C28">
            <w:pPr>
              <w:contextualSpacing w:val="0"/>
            </w:pPr>
            <w:r>
              <w:t>Параметры выполнения задач.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2050" w14:textId="77777777" w:rsidR="00094947" w:rsidRDefault="00530C28">
            <w:pPr>
              <w:spacing w:line="240" w:lineRule="auto"/>
              <w:contextualSpacing w:val="0"/>
            </w:pPr>
            <w:hyperlink w:anchor="h.tyjcwt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AsyncTaskSettings</w:t>
              </w:r>
            </w:hyperlink>
          </w:p>
        </w:tc>
      </w:tr>
    </w:tbl>
    <w:p w14:paraId="70E504FF" w14:textId="77777777" w:rsidR="00094947" w:rsidRDefault="00530C28">
      <w:hyperlink r:id="rId7" w:anchor="_ReportSettings"/>
    </w:p>
    <w:tbl>
      <w:tblPr>
        <w:tblStyle w:val="af"/>
        <w:tblW w:w="1076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68"/>
        <w:gridCol w:w="6046"/>
        <w:gridCol w:w="2649"/>
      </w:tblGrid>
      <w:tr w:rsidR="00094947" w:rsidRPr="005D484F" w14:paraId="474E315B" w14:textId="77777777" w:rsidTr="00AE3C00">
        <w:trPr>
          <w:trHeight w:val="260"/>
        </w:trPr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951D" w14:textId="77777777" w:rsidR="00094947" w:rsidRPr="005D484F" w:rsidRDefault="00530C28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sq-AL"/>
              </w:rPr>
            </w:pPr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 xml:space="preserve">SetSettings(taskSettings) </w:t>
            </w:r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ab/>
            </w:r>
            <w:r w:rsidRPr="005D484F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sq-AL"/>
              </w:rPr>
              <w:t xml:space="preserve">WebApi </w:t>
            </w:r>
            <w:r w:rsidRPr="005D484F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sq-AL"/>
              </w:rPr>
              <w:t>PUT</w:t>
            </w:r>
            <w:r w:rsidRPr="005D484F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sq-AL"/>
              </w:rPr>
              <w:t>:</w:t>
            </w:r>
            <w:r w:rsidRPr="005D484F">
              <w:rPr>
                <w:rFonts w:ascii="Courier New" w:eastAsia="Courier New" w:hAnsi="Courier New" w:cs="Courier New"/>
                <w:shd w:val="clear" w:color="auto" w:fill="CFE2F3"/>
                <w:lang w:val="sq-AL"/>
              </w:rPr>
              <w:t xml:space="preserve"> /Settings</w:t>
            </w:r>
          </w:p>
        </w:tc>
      </w:tr>
      <w:tr w:rsidR="00094947" w14:paraId="29A218E4" w14:textId="77777777" w:rsidTr="00AE3C00">
        <w:tc>
          <w:tcPr>
            <w:tcW w:w="10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5643" w14:textId="77777777" w:rsidR="00094947" w:rsidRDefault="00530C28">
            <w:pPr>
              <w:contextualSpacing w:val="0"/>
            </w:pPr>
            <w:r>
              <w:t xml:space="preserve">Сохраняет </w:t>
            </w:r>
            <w:hyperlink w:anchor="h.30j0zll">
              <w:r>
                <w:rPr>
                  <w:color w:val="0563C1"/>
                  <w:u w:val="single"/>
                </w:rPr>
                <w:t>параметры выполнения задач</w:t>
              </w:r>
            </w:hyperlink>
            <w:r>
              <w:t xml:space="preserve"> по умолчанию.</w:t>
            </w:r>
          </w:p>
        </w:tc>
      </w:tr>
      <w:tr w:rsidR="00094947" w14:paraId="504A667F" w14:textId="77777777" w:rsidTr="00AE3C00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06B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6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0E8D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FD5C" w14:textId="77777777" w:rsidR="00094947" w:rsidRDefault="00530C2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10D7C46D" w14:textId="77777777" w:rsidTr="00AE3C00"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F931" w14:textId="77777777" w:rsidR="00094947" w:rsidRDefault="00530C2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taskSettings</w:t>
            </w:r>
          </w:p>
        </w:tc>
        <w:tc>
          <w:tcPr>
            <w:tcW w:w="6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AB96" w14:textId="77777777" w:rsidR="00094947" w:rsidRDefault="00530C28">
            <w:pPr>
              <w:contextualSpacing w:val="0"/>
            </w:pPr>
            <w:r>
              <w:t>Параметры выполнения задач.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6AB6" w14:textId="77777777" w:rsidR="00094947" w:rsidRDefault="00530C28">
            <w:pPr>
              <w:spacing w:line="240" w:lineRule="auto"/>
              <w:contextualSpacing w:val="0"/>
            </w:pPr>
            <w:hyperlink w:anchor="h.tyjcwt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AsyncTaskSettings</w:t>
              </w:r>
            </w:hyperlink>
            <w:hyperlink w:anchor="h.tyjcwt"/>
          </w:p>
        </w:tc>
      </w:tr>
    </w:tbl>
    <w:p w14:paraId="40974A30" w14:textId="77777777" w:rsidR="00094947" w:rsidRDefault="00530C28">
      <w:hyperlink r:id="rId8" w:anchor="_ReportSettings"/>
    </w:p>
    <w:p w14:paraId="0705DCF2" w14:textId="77777777" w:rsidR="00094947" w:rsidRDefault="00530C28">
      <w:hyperlink r:id="rId9" w:anchor="_ReportSettings"/>
    </w:p>
    <w:p w14:paraId="06F9EAA9" w14:textId="77777777" w:rsidR="00094947" w:rsidRDefault="00530C28">
      <w:hyperlink r:id="rId10" w:anchor="_ReportSettings"/>
    </w:p>
    <w:p w14:paraId="3CAC1875" w14:textId="77777777" w:rsidR="00094947" w:rsidRDefault="00530C28">
      <w:pPr>
        <w:pStyle w:val="1"/>
        <w:tabs>
          <w:tab w:val="right" w:pos="10485"/>
        </w:tabs>
      </w:pPr>
      <w:hyperlink r:id="rId11" w:anchor="heading=h.4ilxt58idshs">
        <w:r>
          <w:rPr>
            <w:color w:val="1155CC"/>
            <w:u w:val="single"/>
          </w:rPr>
          <w:t>Events</w:t>
        </w:r>
      </w:hyperlink>
      <w:r>
        <w:rPr>
          <w:color w:val="1155CC"/>
        </w:rPr>
        <w:tab/>
      </w:r>
      <w:r>
        <w:rPr>
          <w:rFonts w:ascii="Arial" w:eastAsia="Arial" w:hAnsi="Arial" w:cs="Arial"/>
          <w:i/>
          <w:sz w:val="22"/>
          <w:szCs w:val="22"/>
        </w:rPr>
        <w:t>Требует авторизации.</w:t>
      </w:r>
    </w:p>
    <w:p w14:paraId="313309C9" w14:textId="77777777" w:rsidR="00094947" w:rsidRDefault="00094947">
      <w:pPr>
        <w:pStyle w:val="3"/>
        <w:spacing w:before="0"/>
      </w:pPr>
      <w:bookmarkStart w:id="27" w:name="h.3as4poj" w:colFirst="0" w:colLast="0"/>
      <w:bookmarkEnd w:id="27"/>
    </w:p>
    <w:bookmarkStart w:id="28" w:name="h.1pxezwc" w:colFirst="0" w:colLast="0"/>
    <w:bookmarkEnd w:id="28"/>
    <w:p w14:paraId="0E0B303A" w14:textId="77777777" w:rsidR="00094947" w:rsidRDefault="00530C28">
      <w:pPr>
        <w:numPr>
          <w:ilvl w:val="0"/>
          <w:numId w:val="1"/>
        </w:numPr>
        <w:ind w:hanging="360"/>
        <w:contextualSpacing/>
      </w:pPr>
      <w:r>
        <w:fldChar w:fldCharType="begin"/>
      </w:r>
      <w:r>
        <w:instrText xml:space="preserve"> HYPERLINK \l "h.49x2ik5" \h </w:instrText>
      </w:r>
      <w:r>
        <w:fldChar w:fldCharType="separate"/>
      </w:r>
      <w:r>
        <w:rPr>
          <w:rFonts w:ascii="Trebuchet MS" w:eastAsia="Trebuchet MS" w:hAnsi="Trebuchet MS" w:cs="Trebuchet MS"/>
          <w:b/>
          <w:color w:val="0563C1"/>
          <w:sz w:val="26"/>
          <w:szCs w:val="26"/>
          <w:u w:val="single"/>
        </w:rPr>
        <w:t>OnAsyncTaskStarted</w:t>
      </w:r>
      <w:r>
        <w:rPr>
          <w:rFonts w:ascii="Trebuchet MS" w:eastAsia="Trebuchet MS" w:hAnsi="Trebuchet MS" w:cs="Trebuchet MS"/>
          <w:b/>
          <w:color w:val="0563C1"/>
          <w:sz w:val="26"/>
          <w:szCs w:val="26"/>
          <w:u w:val="single"/>
        </w:rPr>
        <w:fldChar w:fldCharType="end"/>
      </w:r>
      <w:hyperlink w:anchor="h.49x2ik5"/>
    </w:p>
    <w:p w14:paraId="5E45CA21" w14:textId="77777777" w:rsidR="00094947" w:rsidRDefault="00530C28">
      <w:pPr>
        <w:numPr>
          <w:ilvl w:val="0"/>
          <w:numId w:val="1"/>
        </w:numPr>
        <w:ind w:hanging="360"/>
        <w:contextualSpacing/>
      </w:pPr>
      <w:r>
        <w:rPr>
          <w:rFonts w:ascii="Trebuchet MS" w:eastAsia="Trebuchet MS" w:hAnsi="Trebuchet MS" w:cs="Trebuchet MS"/>
          <w:b/>
          <w:color w:val="0563C1"/>
          <w:sz w:val="26"/>
          <w:szCs w:val="26"/>
          <w:u w:val="single"/>
        </w:rPr>
        <w:t>OnAsyncTaskFinished</w:t>
      </w:r>
    </w:p>
    <w:p w14:paraId="36684282" w14:textId="77777777" w:rsidR="00094947" w:rsidRDefault="00530C28">
      <w:pPr>
        <w:numPr>
          <w:ilvl w:val="0"/>
          <w:numId w:val="1"/>
        </w:numPr>
        <w:ind w:hanging="360"/>
        <w:contextualSpacing/>
      </w:pPr>
      <w:r>
        <w:rPr>
          <w:rFonts w:ascii="Trebuchet MS" w:eastAsia="Trebuchet MS" w:hAnsi="Trebuchet MS" w:cs="Trebuchet MS"/>
          <w:b/>
          <w:sz w:val="26"/>
          <w:szCs w:val="26"/>
        </w:rPr>
        <w:t>OnProgress</w:t>
      </w:r>
    </w:p>
    <w:p w14:paraId="58CC4BFE" w14:textId="77777777" w:rsidR="00094947" w:rsidRDefault="00094947"/>
    <w:p w14:paraId="308C3627" w14:textId="77777777" w:rsidR="00094947" w:rsidRDefault="00530C28">
      <w:pPr>
        <w:pStyle w:val="1"/>
      </w:pPr>
      <w:r>
        <w:rPr>
          <w:sz w:val="42"/>
          <w:szCs w:val="42"/>
        </w:rPr>
        <w:t>Приложение 1. Список событий AsyncTask API</w:t>
      </w:r>
    </w:p>
    <w:p w14:paraId="0E0638B5" w14:textId="77777777" w:rsidR="00094947" w:rsidRDefault="00094947"/>
    <w:tbl>
      <w:tblPr>
        <w:tblStyle w:val="af0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780"/>
        <w:gridCol w:w="2265"/>
      </w:tblGrid>
      <w:tr w:rsidR="00094947" w14:paraId="45CE3473" w14:textId="77777777">
        <w:trPr>
          <w:trHeight w:val="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369F" w14:textId="77777777" w:rsidR="00094947" w:rsidRDefault="00530C28">
            <w:pPr>
              <w:pStyle w:val="2"/>
              <w:spacing w:before="0" w:line="240" w:lineRule="auto"/>
              <w:jc w:val="center"/>
            </w:pPr>
            <w:bookmarkStart w:id="29" w:name="h.49x2ik5" w:colFirst="0" w:colLast="0"/>
            <w:bookmarkEnd w:id="29"/>
            <w:r>
              <w:rPr>
                <w:color w:val="1155CC"/>
                <w:u w:val="single"/>
              </w:rPr>
              <w:t>OnAsyncTaskStarted</w:t>
            </w:r>
          </w:p>
        </w:tc>
      </w:tr>
      <w:tr w:rsidR="00094947" w14:paraId="4186CA93" w14:textId="77777777">
        <w:trPr>
          <w:trHeight w:val="10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EC95" w14:textId="77777777" w:rsidR="00094947" w:rsidRDefault="00530C28">
            <w:pPr>
              <w:spacing w:line="240" w:lineRule="auto"/>
            </w:pPr>
            <w:r>
              <w:t>Событие, посылаемое при запуске задачи.</w:t>
            </w:r>
          </w:p>
        </w:tc>
      </w:tr>
      <w:tr w:rsidR="00094947" w14:paraId="09615A4D" w14:textId="77777777">
        <w:trPr>
          <w:trHeight w:val="8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36F3" w14:textId="77777777" w:rsidR="00094947" w:rsidRDefault="00530C28">
            <w:pPr>
              <w:spacing w:line="240" w:lineRule="auto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0867" w14:textId="77777777" w:rsidR="00094947" w:rsidRDefault="00530C28">
            <w:pPr>
              <w:spacing w:line="240" w:lineRule="auto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8A3" w14:textId="77777777" w:rsidR="00094947" w:rsidRDefault="00530C28">
            <w:pPr>
              <w:spacing w:line="240" w:lineRule="auto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094591FF" w14:textId="77777777">
        <w:trPr>
          <w:trHeight w:val="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0194" w14:textId="77777777" w:rsidR="00094947" w:rsidRDefault="00530C28">
            <w:pPr>
              <w:spacing w:line="240" w:lineRule="auto"/>
            </w:pPr>
            <w:bookmarkStart w:id="30" w:name="h.2p2csry" w:colFirst="0" w:colLast="0"/>
            <w:bookmarkEnd w:id="30"/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126" w14:textId="77777777" w:rsidR="00094947" w:rsidRDefault="00530C28">
            <w:r>
              <w:t>Идентификатор задачи.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8EB5" w14:textId="77777777" w:rsidR="00094947" w:rsidRDefault="00530C28">
            <w:pPr>
              <w:spacing w:line="240" w:lineRule="auto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AsyncTaskId</w:t>
              </w:r>
            </w:hyperlink>
          </w:p>
        </w:tc>
      </w:tr>
      <w:tr w:rsidR="00094947" w14:paraId="01FF9D9B" w14:textId="77777777">
        <w:trPr>
          <w:trHeight w:val="2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87C0" w14:textId="77777777" w:rsidR="00094947" w:rsidRDefault="00530C28">
            <w:pPr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BFB8" w14:textId="77777777" w:rsidR="00094947" w:rsidRDefault="00530C28">
            <w:r>
              <w:t>Параметры задачи, одновременно задающие и тип задачи.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D00F" w14:textId="77777777" w:rsidR="00094947" w:rsidRDefault="00530C28">
            <w:pPr>
              <w:spacing w:line="240" w:lineRule="auto"/>
            </w:pPr>
            <w:hyperlink w:anchor="h.2et92p0">
              <w:r>
                <w:rPr>
                  <w:color w:val="0563C1"/>
                  <w:u w:val="single"/>
                </w:rPr>
                <w:t>AsyncTaskObject</w:t>
              </w:r>
            </w:hyperlink>
            <w:hyperlink w:anchor="h.2et92p0"/>
          </w:p>
        </w:tc>
      </w:tr>
    </w:tbl>
    <w:p w14:paraId="464DE1BB" w14:textId="77777777" w:rsidR="00094947" w:rsidRDefault="00530C28">
      <w:hyperlink r:id="rId12" w:anchor="_ReportParams"/>
    </w:p>
    <w:tbl>
      <w:tblPr>
        <w:tblStyle w:val="af1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780"/>
        <w:gridCol w:w="2265"/>
      </w:tblGrid>
      <w:tr w:rsidR="00094947" w14:paraId="19EA916B" w14:textId="77777777">
        <w:trPr>
          <w:trHeight w:val="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9309" w14:textId="77777777" w:rsidR="00094947" w:rsidRDefault="00530C28">
            <w:pPr>
              <w:pStyle w:val="2"/>
              <w:spacing w:before="0" w:line="240" w:lineRule="auto"/>
              <w:jc w:val="center"/>
            </w:pPr>
            <w:bookmarkStart w:id="31" w:name="h.147n2zr" w:colFirst="0" w:colLast="0"/>
            <w:bookmarkEnd w:id="31"/>
            <w:r>
              <w:rPr>
                <w:color w:val="1155CC"/>
                <w:u w:val="single"/>
              </w:rPr>
              <w:t>OnAsyncTaskFinished</w:t>
            </w:r>
          </w:p>
        </w:tc>
      </w:tr>
      <w:tr w:rsidR="00094947" w14:paraId="71CA3D8A" w14:textId="77777777">
        <w:trPr>
          <w:trHeight w:val="10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84D8" w14:textId="77777777" w:rsidR="00094947" w:rsidRDefault="00530C28">
            <w:pPr>
              <w:spacing w:line="240" w:lineRule="auto"/>
            </w:pPr>
            <w:r>
              <w:t>Событие, посылаемое при запуске задачи.</w:t>
            </w:r>
          </w:p>
        </w:tc>
      </w:tr>
      <w:tr w:rsidR="00094947" w14:paraId="6C1AA2EE" w14:textId="77777777">
        <w:trPr>
          <w:trHeight w:val="8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C6A0" w14:textId="77777777" w:rsidR="00094947" w:rsidRDefault="00530C28">
            <w:pPr>
              <w:spacing w:line="240" w:lineRule="auto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CCC2" w14:textId="77777777" w:rsidR="00094947" w:rsidRDefault="00530C28">
            <w:pPr>
              <w:spacing w:line="240" w:lineRule="auto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DFDB" w14:textId="77777777" w:rsidR="00094947" w:rsidRDefault="00530C28">
            <w:pPr>
              <w:spacing w:line="240" w:lineRule="auto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4947" w14:paraId="262D6C68" w14:textId="77777777">
        <w:trPr>
          <w:trHeight w:val="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8483" w14:textId="77777777" w:rsidR="00094947" w:rsidRDefault="00530C28">
            <w:pPr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7FC4" w14:textId="77777777" w:rsidR="00094947" w:rsidRDefault="00530C28">
            <w:r>
              <w:t>Идентификатор задачи.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4470" w14:textId="77777777" w:rsidR="00094947" w:rsidRDefault="00530C28">
            <w:pPr>
              <w:spacing w:line="240" w:lineRule="auto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AsyncTaskId</w:t>
              </w:r>
            </w:hyperlink>
          </w:p>
        </w:tc>
      </w:tr>
      <w:tr w:rsidR="00094947" w14:paraId="54FDEBA9" w14:textId="77777777">
        <w:trPr>
          <w:trHeight w:val="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A4F4" w14:textId="77777777" w:rsidR="00094947" w:rsidRDefault="00530C28">
            <w:pPr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EFF2" w14:textId="77777777" w:rsidR="00094947" w:rsidRDefault="00530C28">
            <w:pPr>
              <w:spacing w:line="240" w:lineRule="auto"/>
            </w:pPr>
            <w:r>
              <w:t>Параметры задачи, одновременно задающие и тип задачи.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DF71" w14:textId="77777777" w:rsidR="00094947" w:rsidRDefault="00530C28">
            <w:pPr>
              <w:spacing w:line="240" w:lineRule="auto"/>
            </w:pPr>
            <w:hyperlink w:anchor="h.2et92p0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AsyncTaskObject</w:t>
              </w:r>
            </w:hyperlink>
          </w:p>
        </w:tc>
      </w:tr>
      <w:tr w:rsidR="00094947" w14:paraId="6975344A" w14:textId="77777777">
        <w:trPr>
          <w:trHeight w:val="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84AB" w14:textId="77777777" w:rsidR="00094947" w:rsidRDefault="00530C28">
            <w:pPr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Status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5888" w14:textId="77777777" w:rsidR="00094947" w:rsidRDefault="00530C28">
            <w:r>
              <w:t>Статус выполнения задачи.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2D06" w14:textId="77777777" w:rsidR="00094947" w:rsidRDefault="00530C28">
            <w:pPr>
              <w:spacing w:line="240" w:lineRule="auto"/>
            </w:pPr>
            <w:hyperlink w:anchor="h.26in1rg">
              <w:r>
                <w:rPr>
                  <w:rFonts w:ascii="Consolas" w:eastAsia="Consolas" w:hAnsi="Consolas" w:cs="Consolas"/>
                  <w:b/>
                  <w:color w:val="0563C1"/>
                  <w:sz w:val="24"/>
                  <w:szCs w:val="24"/>
                  <w:u w:val="single"/>
                </w:rPr>
                <w:t>AsyncTaskStatus</w:t>
              </w:r>
            </w:hyperlink>
          </w:p>
        </w:tc>
      </w:tr>
    </w:tbl>
    <w:p w14:paraId="5063F77D" w14:textId="77777777" w:rsidR="00094947" w:rsidRDefault="00530C28">
      <w:hyperlink r:id="rId13" w:anchor="_TaskStatus"/>
    </w:p>
    <w:bookmarkStart w:id="32" w:name="_GoBack"/>
    <w:bookmarkEnd w:id="32"/>
    <w:p w14:paraId="261A52E0" w14:textId="77777777" w:rsidR="00094947" w:rsidRDefault="00530C28">
      <w:r>
        <w:fldChar w:fldCharType="begin"/>
      </w:r>
      <w:r>
        <w:instrText xml:space="preserve"> HYPERLINK "http://" \l "_TaskStatus" \h </w:instrText>
      </w:r>
      <w:r>
        <w:fldChar w:fldCharType="separate"/>
      </w:r>
      <w:r>
        <w:fldChar w:fldCharType="end"/>
      </w:r>
    </w:p>
    <w:sectPr w:rsidR="0009494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E2DBA"/>
    <w:multiLevelType w:val="multilevel"/>
    <w:tmpl w:val="D96C7B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78C3753"/>
    <w:multiLevelType w:val="multilevel"/>
    <w:tmpl w:val="6D0C050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47"/>
    <w:rsid w:val="00094947"/>
    <w:rsid w:val="00116C24"/>
    <w:rsid w:val="00192553"/>
    <w:rsid w:val="00530C28"/>
    <w:rsid w:val="005D484F"/>
    <w:rsid w:val="00685D61"/>
    <w:rsid w:val="00AE3C00"/>
    <w:rsid w:val="00CD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C3F3"/>
  <w15:docId w15:val="{561AF9C9-47BA-43DD-BD80-342A6A7F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hyperlink" Target="https://docs.google.com/document/d/1rTiW7ghno8E9AZKWC7dOzCQ8G8Cdsx87Hth66S08rF0/edit" TargetMode="External"/><Relationship Id="rId5" Type="http://schemas.openxmlformats.org/officeDocument/2006/relationships/hyperlink" Target="NULL" TargetMode="External"/><Relationship Id="rId15" Type="http://schemas.openxmlformats.org/officeDocument/2006/relationships/theme" Target="theme/theme1.xml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Лейбов</cp:lastModifiedBy>
  <cp:revision>8</cp:revision>
  <dcterms:created xsi:type="dcterms:W3CDTF">2015-06-03T15:02:00Z</dcterms:created>
  <dcterms:modified xsi:type="dcterms:W3CDTF">2015-06-03T15:11:00Z</dcterms:modified>
</cp:coreProperties>
</file>