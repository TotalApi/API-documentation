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C6B897" w14:textId="77777777" w:rsidR="00091B90" w:rsidRDefault="0074516D">
      <w:bookmarkStart w:id="0" w:name="_GoBack"/>
      <w:bookmarkEnd w:id="0"/>
      <w:proofErr w:type="spellStart"/>
      <w:r>
        <w:rPr>
          <w:rFonts w:ascii="Trebuchet MS" w:eastAsia="Trebuchet MS" w:hAnsi="Trebuchet MS" w:cs="Trebuchet MS"/>
          <w:sz w:val="42"/>
          <w:szCs w:val="42"/>
        </w:rPr>
        <w:t>Reports</w:t>
      </w:r>
      <w:proofErr w:type="spellEnd"/>
      <w:r>
        <w:rPr>
          <w:rFonts w:ascii="Trebuchet MS" w:eastAsia="Trebuchet MS" w:hAnsi="Trebuchet MS" w:cs="Trebuchet MS"/>
          <w:sz w:val="42"/>
          <w:szCs w:val="42"/>
        </w:rPr>
        <w:t xml:space="preserve"> API</w:t>
      </w:r>
    </w:p>
    <w:p w14:paraId="1DA46966" w14:textId="77777777" w:rsidR="00091B90" w:rsidRDefault="0074516D">
      <w:pPr>
        <w:pStyle w:val="1"/>
      </w:pPr>
      <w:bookmarkStart w:id="1" w:name="h.gjdgxs" w:colFirst="0" w:colLast="0"/>
      <w:bookmarkEnd w:id="1"/>
      <w:r>
        <w:t>Описание функций</w:t>
      </w:r>
    </w:p>
    <w:p w14:paraId="476C414D" w14:textId="77777777" w:rsidR="00091B90" w:rsidRDefault="0074516D">
      <w:pPr>
        <w:numPr>
          <w:ilvl w:val="0"/>
          <w:numId w:val="1"/>
        </w:numPr>
        <w:ind w:hanging="360"/>
        <w:contextualSpacing/>
      </w:pPr>
      <w:r>
        <w:t>Получение списка зарегистрированных отчётов.</w:t>
      </w:r>
    </w:p>
    <w:p w14:paraId="1F11F93F" w14:textId="77777777" w:rsidR="00091B90" w:rsidRDefault="0074516D">
      <w:pPr>
        <w:numPr>
          <w:ilvl w:val="0"/>
          <w:numId w:val="1"/>
        </w:numPr>
        <w:ind w:hanging="360"/>
        <w:contextualSpacing/>
      </w:pPr>
      <w:r>
        <w:t>Конфигурирование параметров построения отчётов.</w:t>
      </w:r>
    </w:p>
    <w:p w14:paraId="0F93AA4D" w14:textId="77777777" w:rsidR="00091B90" w:rsidRDefault="0074516D">
      <w:pPr>
        <w:numPr>
          <w:ilvl w:val="0"/>
          <w:numId w:val="1"/>
        </w:numPr>
        <w:ind w:hanging="360"/>
        <w:contextualSpacing/>
      </w:pPr>
      <w:r>
        <w:t>Построение отчёта.</w:t>
      </w:r>
    </w:p>
    <w:p w14:paraId="2EF8F93B" w14:textId="77777777" w:rsidR="00091B90" w:rsidRDefault="00091B90"/>
    <w:p w14:paraId="207E1B2F" w14:textId="77777777" w:rsidR="00091B90" w:rsidRDefault="0074516D">
      <w:r>
        <w:t>API реализуется модулем отчётов. Данный модуль может являться частью клиентского приложения, так и частью подсистемы построения отчётов. Второй вариант предпочтителен, когда построение отчётов занимает много процессорного времени и может быть вынесено в от</w:t>
      </w:r>
      <w:r>
        <w:t>дельные процессы (или сервера) для распараллеливания нагрузки.</w:t>
      </w:r>
    </w:p>
    <w:p w14:paraId="20E5B03E" w14:textId="77777777" w:rsidR="00091B90" w:rsidRDefault="0074516D">
      <w:r>
        <w:t>Каждая такая подсистема должна возвращать список отчётов, которые зарегистрированы в ней. Если существует несколько подсистем, которые строят одинаковые отчёты - вызовы между подсистемами будут</w:t>
      </w:r>
      <w:r>
        <w:t xml:space="preserve"> сбалансированы для оптимальной нагрузки. </w:t>
      </w:r>
    </w:p>
    <w:p w14:paraId="26A71005" w14:textId="77777777" w:rsidR="00091B90" w:rsidRDefault="0074516D">
      <w:r>
        <w:t>Сами отчёты должны быть реализованы в отдельных сборках, которые будут подключены к подсистеме отчетов через MEF.</w:t>
      </w:r>
    </w:p>
    <w:p w14:paraId="721E4CF5" w14:textId="77777777" w:rsidR="00091B90" w:rsidRDefault="0074516D">
      <w:pPr>
        <w:pStyle w:val="4"/>
      </w:pPr>
      <w:bookmarkStart w:id="2" w:name="h.30j0zll" w:colFirst="0" w:colLast="0"/>
      <w:bookmarkEnd w:id="2"/>
      <w:r>
        <w:rPr>
          <w:b/>
          <w:color w:val="1155CC"/>
        </w:rPr>
        <w:t>Параметры построения отчётов</w:t>
      </w:r>
    </w:p>
    <w:p w14:paraId="0F7B353D" w14:textId="77777777" w:rsidR="00091B90" w:rsidRDefault="0074516D">
      <w:r>
        <w:t>Существуют общие параметры построения отчётов, которые влияют на сам п</w:t>
      </w:r>
      <w:r>
        <w:t xml:space="preserve">роцесс формирования, но не влияют на данные, возвращаемые этими отчётами. Это, например, </w:t>
      </w:r>
      <w:r>
        <w:rPr>
          <w:b/>
        </w:rPr>
        <w:t>время кеширования результатов</w:t>
      </w:r>
      <w:r>
        <w:t xml:space="preserve">, </w:t>
      </w:r>
      <w:r>
        <w:rPr>
          <w:b/>
        </w:rPr>
        <w:t>тайм-аут построения</w:t>
      </w:r>
      <w:r>
        <w:t xml:space="preserve"> и т.д. Эти параметры могут быть по умолчанию для всех отчётов и, опционально, для каждого отчёта в отдельности.</w:t>
      </w:r>
    </w:p>
    <w:p w14:paraId="04B61DBC" w14:textId="77777777" w:rsidR="00091B90" w:rsidRDefault="0074516D">
      <w:pPr>
        <w:pStyle w:val="4"/>
      </w:pPr>
      <w:bookmarkStart w:id="3" w:name="h.1fob9te" w:colFirst="0" w:colLast="0"/>
      <w:bookmarkEnd w:id="3"/>
      <w:r>
        <w:rPr>
          <w:b/>
          <w:color w:val="1155CC"/>
        </w:rPr>
        <w:t>Иден</w:t>
      </w:r>
      <w:r>
        <w:rPr>
          <w:b/>
          <w:color w:val="1155CC"/>
        </w:rPr>
        <w:t xml:space="preserve">тификатор процесса построения отчёта - TaskId </w:t>
      </w:r>
    </w:p>
    <w:p w14:paraId="599F6E17" w14:textId="77777777" w:rsidR="00091B90" w:rsidRDefault="0074516D">
      <w:r>
        <w:t xml:space="preserve">Выполнение отчёта может занимать длительное время. Поэтому при старте процесса построения отчёта метод сервиса сразу отдаёт управление, возвращая идентификатор процесса построения отчёта. Это </w:t>
      </w:r>
      <w:r>
        <w:rPr>
          <w:b/>
        </w:rPr>
        <w:t>строковое значени</w:t>
      </w:r>
      <w:r>
        <w:rPr>
          <w:b/>
        </w:rPr>
        <w:t>е</w:t>
      </w:r>
      <w:r>
        <w:t xml:space="preserve">, которое можно использовать для дальнейшей работы с этим процессом (получение текущего статуса выполнения, отмены выполнения, получения результата). Кроме того, во время построения, модуль рассылает сообщения </w:t>
      </w:r>
      <w:r>
        <w:rPr>
          <w:b/>
          <w:color w:val="0563C1"/>
          <w:u w:val="single"/>
        </w:rPr>
        <w:t>OnProgress</w:t>
      </w:r>
      <w:r>
        <w:t xml:space="preserve"> в которых в качестве идентификатор</w:t>
      </w:r>
      <w:r>
        <w:t xml:space="preserve">а будет использоваться </w:t>
      </w:r>
      <w:hyperlink w:anchor="h.1fob9te">
        <w:r>
          <w:rPr>
            <w:rFonts w:ascii="Consolas" w:eastAsia="Consolas" w:hAnsi="Consolas" w:cs="Consolas"/>
            <w:b/>
            <w:color w:val="0000FF"/>
            <w:sz w:val="24"/>
            <w:szCs w:val="24"/>
            <w:u w:val="single"/>
          </w:rPr>
          <w:t>TaskId</w:t>
        </w:r>
      </w:hyperlink>
      <w:hyperlink w:anchor="h.1fob9te">
        <w:r>
          <w:t>.</w:t>
        </w:r>
      </w:hyperlink>
    </w:p>
    <w:p w14:paraId="544F5C6B" w14:textId="77777777" w:rsidR="00091B90" w:rsidRDefault="0074516D">
      <w:pPr>
        <w:pStyle w:val="1"/>
      </w:pPr>
      <w:bookmarkStart w:id="4" w:name="h.3znysh7" w:colFirst="0" w:colLast="0"/>
      <w:bookmarkEnd w:id="4"/>
      <w:r>
        <w:t>Бизнес-объекты</w:t>
      </w:r>
    </w:p>
    <w:p w14:paraId="03995C93" w14:textId="77777777" w:rsidR="00091B90" w:rsidRDefault="00091B90"/>
    <w:tbl>
      <w:tblPr>
        <w:tblStyle w:val="a5"/>
        <w:tblW w:w="1078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055"/>
        <w:gridCol w:w="4965"/>
        <w:gridCol w:w="3765"/>
      </w:tblGrid>
      <w:tr w:rsidR="00091B90" w14:paraId="50FC3D8B" w14:textId="77777777">
        <w:tc>
          <w:tcPr>
            <w:tcW w:w="107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35DD" w14:textId="77777777" w:rsidR="00091B90" w:rsidRDefault="0074516D">
            <w:pPr>
              <w:pStyle w:val="3"/>
              <w:spacing w:before="0" w:line="240" w:lineRule="auto"/>
              <w:contextualSpacing w:val="0"/>
              <w:jc w:val="center"/>
              <w:outlineLvl w:val="2"/>
            </w:pPr>
            <w:bookmarkStart w:id="5" w:name="h.2et92p0" w:colFirst="0" w:colLast="0"/>
            <w:bookmarkEnd w:id="5"/>
            <w:proofErr w:type="spellStart"/>
            <w:r>
              <w:rPr>
                <w:rFonts w:ascii="Consolas" w:eastAsia="Consolas" w:hAnsi="Consolas" w:cs="Consolas"/>
                <w:color w:val="1155CC"/>
                <w:sz w:val="26"/>
                <w:szCs w:val="26"/>
                <w:u w:val="single"/>
              </w:rPr>
              <w:t>ReportP</w:t>
            </w:r>
            <w:hyperlink w:anchor="h.2et92p0">
              <w:r>
                <w:rPr>
                  <w:rFonts w:ascii="Consolas" w:eastAsia="Consolas" w:hAnsi="Consolas" w:cs="Consolas"/>
                  <w:color w:val="1155CC"/>
                  <w:sz w:val="26"/>
                  <w:szCs w:val="26"/>
                  <w:u w:val="single"/>
                </w:rPr>
                <w:t>arams</w:t>
              </w:r>
              <w:proofErr w:type="spellEnd"/>
            </w:hyperlink>
            <w:hyperlink w:anchor="h.2et92p0"/>
          </w:p>
        </w:tc>
      </w:tr>
      <w:tr w:rsidR="00091B90" w14:paraId="744C7497" w14:textId="77777777"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EAAA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Свойство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6E8C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1D530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91B90" w14:paraId="74AD1182" w14:textId="77777777"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C31C" w14:textId="77777777" w:rsidR="00091B90" w:rsidRDefault="0074516D">
            <w:pPr>
              <w:contextualSpacing w:val="0"/>
            </w:pPr>
            <w:proofErr w:type="spellStart"/>
            <w:r>
              <w:rPr>
                <w:rFonts w:ascii="Consolas" w:eastAsia="Consolas" w:hAnsi="Consolas" w:cs="Consolas"/>
                <w:sz w:val="26"/>
                <w:szCs w:val="26"/>
              </w:rPr>
              <w:t>ReportId</w:t>
            </w:r>
            <w:proofErr w:type="spellEnd"/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6E590" w14:textId="77777777" w:rsidR="00091B90" w:rsidRDefault="0074516D">
            <w:pPr>
              <w:contextualSpacing w:val="0"/>
            </w:pPr>
            <w:r>
              <w:t>Идентификатор отчёта. По факту - полное наименование класса параметров отчёта.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775D" w14:textId="77777777" w:rsidR="00091B90" w:rsidRDefault="0074516D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string</w:t>
            </w:r>
          </w:p>
        </w:tc>
      </w:tr>
      <w:tr w:rsidR="00091B90" w14:paraId="330EFC93" w14:textId="77777777"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A98E" w14:textId="77777777" w:rsidR="00091B90" w:rsidRDefault="0074516D">
            <w:pPr>
              <w:contextualSpacing w:val="0"/>
            </w:pPr>
            <w:proofErr w:type="spellStart"/>
            <w:r>
              <w:rPr>
                <w:rFonts w:ascii="Consolas" w:eastAsia="Consolas" w:hAnsi="Consolas" w:cs="Consolas"/>
                <w:sz w:val="26"/>
                <w:szCs w:val="26"/>
              </w:rPr>
              <w:t>ReportParams</w:t>
            </w:r>
            <w:proofErr w:type="spellEnd"/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673D7" w14:textId="77777777" w:rsidR="00091B90" w:rsidRDefault="0074516D">
            <w:pPr>
              <w:contextualSpacing w:val="0"/>
            </w:pPr>
            <w:r>
              <w:t>Параметры отчета.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F557" w14:textId="77777777" w:rsidR="00091B90" w:rsidRDefault="0074516D">
            <w:pPr>
              <w:contextualSpacing w:val="0"/>
            </w:pPr>
            <w:proofErr w:type="gramStart"/>
            <w:r>
              <w:rPr>
                <w:rFonts w:ascii="Consolas" w:eastAsia="Consolas" w:hAnsi="Consolas" w:cs="Consolas"/>
                <w:b/>
                <w:color w:val="00008B"/>
                <w:sz w:val="24"/>
                <w:szCs w:val="24"/>
              </w:rPr>
              <w:t>Dictionary</w:t>
            </w: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string</w:t>
            </w: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object</w:t>
            </w: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&gt;</w:t>
            </w:r>
          </w:p>
        </w:tc>
      </w:tr>
    </w:tbl>
    <w:p w14:paraId="60FC5171" w14:textId="77777777" w:rsidR="00091B90" w:rsidRDefault="00091B90"/>
    <w:p w14:paraId="4ACD452D" w14:textId="77777777" w:rsidR="00091B90" w:rsidRDefault="00091B90"/>
    <w:tbl>
      <w:tblPr>
        <w:tblStyle w:val="a6"/>
        <w:tblW w:w="1078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060"/>
        <w:gridCol w:w="5028"/>
        <w:gridCol w:w="3692"/>
      </w:tblGrid>
      <w:tr w:rsidR="00091B90" w14:paraId="1AF59296" w14:textId="77777777">
        <w:tc>
          <w:tcPr>
            <w:tcW w:w="10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A31E" w14:textId="77777777" w:rsidR="00091B90" w:rsidRDefault="0074516D">
            <w:pPr>
              <w:pStyle w:val="3"/>
              <w:spacing w:before="0" w:line="240" w:lineRule="auto"/>
              <w:contextualSpacing w:val="0"/>
              <w:jc w:val="center"/>
              <w:outlineLvl w:val="2"/>
            </w:pPr>
            <w:bookmarkStart w:id="6" w:name="h.tyjcwt" w:colFirst="0" w:colLast="0"/>
            <w:bookmarkEnd w:id="6"/>
            <w:proofErr w:type="spellStart"/>
            <w:r>
              <w:rPr>
                <w:rFonts w:ascii="Consolas" w:eastAsia="Consolas" w:hAnsi="Consolas" w:cs="Consolas"/>
                <w:color w:val="1155CC"/>
                <w:sz w:val="26"/>
                <w:szCs w:val="26"/>
                <w:u w:val="single"/>
              </w:rPr>
              <w:t>ReportSettings</w:t>
            </w:r>
            <w:proofErr w:type="spellEnd"/>
          </w:p>
        </w:tc>
      </w:tr>
      <w:tr w:rsidR="00091B90" w14:paraId="79A3AB04" w14:textId="77777777"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526B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Свойство</w:t>
            </w:r>
          </w:p>
        </w:tc>
        <w:tc>
          <w:tcPr>
            <w:tcW w:w="5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A91E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9A00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91B90" w14:paraId="0D40BE9C" w14:textId="77777777"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C16D" w14:textId="77777777" w:rsidR="00091B90" w:rsidRDefault="0074516D">
            <w:pPr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CachingPeriod</w:t>
            </w:r>
          </w:p>
        </w:tc>
        <w:tc>
          <w:tcPr>
            <w:tcW w:w="5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D2792" w14:textId="77777777" w:rsidR="00091B90" w:rsidRDefault="0074516D">
            <w:pPr>
              <w:contextualSpacing w:val="0"/>
            </w:pPr>
            <w:r>
              <w:t>Время кеширования результатов отчёта.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F5FD" w14:textId="77777777" w:rsidR="00091B90" w:rsidRDefault="0074516D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TimeSpan</w:t>
            </w:r>
          </w:p>
        </w:tc>
      </w:tr>
      <w:tr w:rsidR="00091B90" w14:paraId="59D93330" w14:textId="77777777"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1608" w14:textId="77777777" w:rsidR="00091B90" w:rsidRDefault="0074516D">
            <w:pPr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Timeout</w:t>
            </w:r>
          </w:p>
        </w:tc>
        <w:tc>
          <w:tcPr>
            <w:tcW w:w="5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2DC97" w14:textId="77777777" w:rsidR="00091B90" w:rsidRDefault="0074516D">
            <w:pPr>
              <w:contextualSpacing w:val="0"/>
            </w:pPr>
            <w:r>
              <w:t>Тайм-аут построения отчета.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62B9" w14:textId="77777777" w:rsidR="00091B90" w:rsidRDefault="0074516D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TimeSpan</w:t>
            </w:r>
          </w:p>
        </w:tc>
      </w:tr>
    </w:tbl>
    <w:p w14:paraId="7C8DAC6C" w14:textId="77777777" w:rsidR="00091B90" w:rsidRDefault="00091B90"/>
    <w:tbl>
      <w:tblPr>
        <w:tblStyle w:val="a7"/>
        <w:tblW w:w="1078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060"/>
        <w:gridCol w:w="5028"/>
        <w:gridCol w:w="3692"/>
      </w:tblGrid>
      <w:tr w:rsidR="00091B90" w14:paraId="01F22D8A" w14:textId="77777777">
        <w:tc>
          <w:tcPr>
            <w:tcW w:w="10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B254" w14:textId="77777777" w:rsidR="00091B90" w:rsidRDefault="0074516D">
            <w:pPr>
              <w:pStyle w:val="3"/>
              <w:spacing w:before="0" w:line="240" w:lineRule="auto"/>
              <w:contextualSpacing w:val="0"/>
              <w:jc w:val="center"/>
              <w:outlineLvl w:val="2"/>
            </w:pPr>
            <w:bookmarkStart w:id="7" w:name="h.3dy6vkm" w:colFirst="0" w:colLast="0"/>
            <w:bookmarkEnd w:id="7"/>
            <w:proofErr w:type="spellStart"/>
            <w:r>
              <w:rPr>
                <w:rFonts w:ascii="Consolas" w:eastAsia="Consolas" w:hAnsi="Consolas" w:cs="Consolas"/>
                <w:color w:val="1155CC"/>
                <w:sz w:val="26"/>
                <w:szCs w:val="26"/>
                <w:u w:val="single"/>
              </w:rPr>
              <w:lastRenderedPageBreak/>
              <w:t>TaskResult</w:t>
            </w:r>
            <w:proofErr w:type="spellEnd"/>
          </w:p>
        </w:tc>
      </w:tr>
      <w:tr w:rsidR="00091B90" w14:paraId="44C046C0" w14:textId="77777777"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C5A0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Свойство</w:t>
            </w:r>
          </w:p>
        </w:tc>
        <w:tc>
          <w:tcPr>
            <w:tcW w:w="5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5156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0224A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91B90" w14:paraId="4BB5282D" w14:textId="77777777"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13BC" w14:textId="77777777" w:rsidR="00091B90" w:rsidRDefault="0074516D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TaskId</w:t>
            </w:r>
          </w:p>
        </w:tc>
        <w:tc>
          <w:tcPr>
            <w:tcW w:w="5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E0EC" w14:textId="77777777" w:rsidR="00091B90" w:rsidRDefault="0074516D">
            <w:pPr>
              <w:contextualSpacing w:val="0"/>
            </w:pPr>
            <w:r>
              <w:t>Идентификатор задачи.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9E77" w14:textId="77777777" w:rsidR="00091B90" w:rsidRDefault="0074516D">
            <w:pPr>
              <w:contextualSpacing w:val="0"/>
            </w:pPr>
            <w:hyperlink w:anchor="h.1fob9te">
              <w:r>
                <w:rPr>
                  <w:rFonts w:ascii="Consolas" w:eastAsia="Consolas" w:hAnsi="Consolas" w:cs="Consolas"/>
                  <w:b/>
                  <w:color w:val="0000FF"/>
                  <w:sz w:val="24"/>
                  <w:szCs w:val="24"/>
                  <w:u w:val="single"/>
                </w:rPr>
                <w:t>TaskId</w:t>
              </w:r>
            </w:hyperlink>
            <w:hyperlink w:anchor="h.1fob9te"/>
          </w:p>
        </w:tc>
      </w:tr>
      <w:tr w:rsidR="00091B90" w:rsidRPr="0074516D" w14:paraId="46B9A7A2" w14:textId="77777777"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2461" w14:textId="77777777" w:rsidR="00091B90" w:rsidRDefault="0074516D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Status</w:t>
            </w:r>
          </w:p>
        </w:tc>
        <w:tc>
          <w:tcPr>
            <w:tcW w:w="5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9BDE" w14:textId="77777777" w:rsidR="00091B90" w:rsidRDefault="0074516D">
            <w:pPr>
              <w:contextualSpacing w:val="0"/>
            </w:pPr>
            <w:r>
              <w:t>Текущий статус выполнения задачи. Перечисление: (Ожидает запуска, выполняется, в процессе отмены, отменён, выполнен, завершён с ошибкой).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6C97" w14:textId="77777777" w:rsidR="00091B90" w:rsidRPr="0074516D" w:rsidRDefault="0074516D">
            <w:pPr>
              <w:contextualSpacing w:val="0"/>
              <w:rPr>
                <w:lang w:val="en-US"/>
              </w:rPr>
            </w:pPr>
            <w:r w:rsidRPr="0074516D">
              <w:rPr>
                <w:rFonts w:ascii="Consolas" w:eastAsia="Consolas" w:hAnsi="Consolas" w:cs="Consolas"/>
                <w:color w:val="0000FF"/>
                <w:lang w:val="en-US"/>
              </w:rPr>
              <w:t>{</w:t>
            </w:r>
            <w:r w:rsidRPr="0074516D">
              <w:rPr>
                <w:rFonts w:ascii="Consolas" w:eastAsia="Consolas" w:hAnsi="Consolas" w:cs="Consolas"/>
                <w:b/>
                <w:color w:val="0000FF"/>
                <w:lang w:val="en-US"/>
              </w:rPr>
              <w:t>Waiting</w:t>
            </w:r>
            <w:r w:rsidRPr="0074516D">
              <w:rPr>
                <w:rFonts w:ascii="Consolas" w:eastAsia="Consolas" w:hAnsi="Consolas" w:cs="Consolas"/>
                <w:color w:val="0000FF"/>
                <w:lang w:val="en-US"/>
              </w:rPr>
              <w:t>|</w:t>
            </w:r>
            <w:r w:rsidRPr="0074516D">
              <w:rPr>
                <w:rFonts w:ascii="Consolas" w:eastAsia="Consolas" w:hAnsi="Consolas" w:cs="Consolas"/>
                <w:b/>
                <w:color w:val="0000FF"/>
                <w:lang w:val="en-US"/>
              </w:rPr>
              <w:t>Running</w:t>
            </w:r>
            <w:r w:rsidRPr="0074516D">
              <w:rPr>
                <w:rFonts w:ascii="Consolas" w:eastAsia="Consolas" w:hAnsi="Consolas" w:cs="Consolas"/>
                <w:color w:val="0000FF"/>
                <w:lang w:val="en-US"/>
              </w:rPr>
              <w:t>|</w:t>
            </w:r>
            <w:r w:rsidRPr="0074516D">
              <w:rPr>
                <w:rFonts w:ascii="Consolas" w:eastAsia="Consolas" w:hAnsi="Consolas" w:cs="Consolas"/>
                <w:b/>
                <w:color w:val="0000FF"/>
                <w:lang w:val="en-US"/>
              </w:rPr>
              <w:t>Cancelling|Cancelled|Done|Faulted</w:t>
            </w:r>
            <w:r w:rsidRPr="0074516D">
              <w:rPr>
                <w:rFonts w:ascii="Consolas" w:eastAsia="Consolas" w:hAnsi="Consolas" w:cs="Consolas"/>
                <w:color w:val="0000FF"/>
                <w:lang w:val="en-US"/>
              </w:rPr>
              <w:t>}</w:t>
            </w:r>
          </w:p>
        </w:tc>
      </w:tr>
      <w:tr w:rsidR="00091B90" w14:paraId="416AFADA" w14:textId="77777777"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D654" w14:textId="77777777" w:rsidR="00091B90" w:rsidRDefault="0074516D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Result</w:t>
            </w:r>
          </w:p>
        </w:tc>
        <w:tc>
          <w:tcPr>
            <w:tcW w:w="5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449C" w14:textId="77777777" w:rsidR="00091B90" w:rsidRDefault="0074516D">
            <w:pPr>
              <w:contextualSpacing w:val="0"/>
            </w:pPr>
            <w:r>
              <w:t>Результат выполнения задачи. Это произвольный объект – для</w:t>
            </w:r>
            <w:r>
              <w:t xml:space="preserve"> каждой задачи свой. В случае ошибки – тут текст ошибки.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E453" w14:textId="77777777" w:rsidR="00091B90" w:rsidRDefault="0074516D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Object</w:t>
            </w:r>
          </w:p>
        </w:tc>
      </w:tr>
    </w:tbl>
    <w:p w14:paraId="40264799" w14:textId="77777777" w:rsidR="00091B90" w:rsidRDefault="00091B90"/>
    <w:p w14:paraId="1795A096" w14:textId="77777777" w:rsidR="00091B90" w:rsidRDefault="0074516D">
      <w:pPr>
        <w:pStyle w:val="a3"/>
      </w:pPr>
      <w:bookmarkStart w:id="8" w:name="h.1t3h5sf" w:colFirst="0" w:colLast="0"/>
      <w:bookmarkEnd w:id="8"/>
      <w:r>
        <w:t>Сервисы</w:t>
      </w:r>
    </w:p>
    <w:p w14:paraId="623E5276" w14:textId="77777777" w:rsidR="00091B90" w:rsidRDefault="00091B90">
      <w:pPr>
        <w:pStyle w:val="1"/>
        <w:spacing w:before="0"/>
      </w:pPr>
      <w:bookmarkStart w:id="9" w:name="h.4d34og8" w:colFirst="0" w:colLast="0"/>
      <w:bookmarkEnd w:id="9"/>
    </w:p>
    <w:p w14:paraId="0BEE6D02" w14:textId="77777777" w:rsidR="00091B90" w:rsidRDefault="0074516D">
      <w:pPr>
        <w:pStyle w:val="1"/>
        <w:tabs>
          <w:tab w:val="right" w:pos="10620"/>
        </w:tabs>
        <w:spacing w:before="0"/>
      </w:pPr>
      <w:bookmarkStart w:id="10" w:name="h.2s8eyo1" w:colFirst="0" w:colLast="0"/>
      <w:bookmarkEnd w:id="10"/>
      <w:proofErr w:type="spellStart"/>
      <w:r>
        <w:rPr>
          <w:color w:val="1155CC"/>
          <w:u w:val="single"/>
        </w:rPr>
        <w:t>Reports</w:t>
      </w:r>
      <w:proofErr w:type="spellEnd"/>
      <w:r>
        <w:rPr>
          <w:rFonts w:ascii="Arial" w:eastAsia="Arial" w:hAnsi="Arial" w:cs="Arial"/>
          <w:i/>
          <w:sz w:val="22"/>
          <w:szCs w:val="22"/>
        </w:rPr>
        <w:tab/>
      </w:r>
      <w:proofErr w:type="gramStart"/>
      <w:r>
        <w:rPr>
          <w:rFonts w:ascii="Arial" w:eastAsia="Arial" w:hAnsi="Arial" w:cs="Arial"/>
          <w:i/>
          <w:sz w:val="22"/>
          <w:szCs w:val="22"/>
        </w:rPr>
        <w:t>Требует</w:t>
      </w:r>
      <w:proofErr w:type="gramEnd"/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ApiKey </w:t>
      </w:r>
      <w:r>
        <w:rPr>
          <w:rFonts w:ascii="Arial" w:eastAsia="Arial" w:hAnsi="Arial" w:cs="Arial"/>
          <w:i/>
          <w:sz w:val="22"/>
          <w:szCs w:val="22"/>
        </w:rPr>
        <w:t xml:space="preserve">или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AppUser </w:t>
      </w:r>
      <w:r>
        <w:rPr>
          <w:rFonts w:ascii="Arial" w:eastAsia="Arial" w:hAnsi="Arial" w:cs="Arial"/>
          <w:i/>
          <w:sz w:val="22"/>
          <w:szCs w:val="22"/>
        </w:rPr>
        <w:t>авторизации.</w:t>
      </w:r>
      <w:r>
        <w:rPr>
          <w:rFonts w:ascii="Arial" w:eastAsia="Arial" w:hAnsi="Arial" w:cs="Arial"/>
          <w:i/>
          <w:sz w:val="22"/>
          <w:szCs w:val="22"/>
        </w:rPr>
        <w:br/>
      </w:r>
    </w:p>
    <w:tbl>
      <w:tblPr>
        <w:tblStyle w:val="a8"/>
        <w:tblW w:w="1077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00"/>
        <w:gridCol w:w="6864"/>
        <w:gridCol w:w="2406"/>
      </w:tblGrid>
      <w:tr w:rsidR="00091B90" w14:paraId="17994D9D" w14:textId="77777777"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AE08" w14:textId="77777777" w:rsidR="00091B90" w:rsidRDefault="0074516D">
            <w:pPr>
              <w:pStyle w:val="2"/>
              <w:tabs>
                <w:tab w:val="right" w:pos="10380"/>
              </w:tabs>
              <w:spacing w:before="0"/>
              <w:contextualSpacing w:val="0"/>
              <w:outlineLvl w:val="1"/>
            </w:pPr>
            <w:bookmarkStart w:id="11" w:name="h.17dp8vu" w:colFirst="0" w:colLast="0"/>
            <w:bookmarkEnd w:id="11"/>
            <w:proofErr w:type="spellStart"/>
            <w:proofErr w:type="gramStart"/>
            <w:r>
              <w:rPr>
                <w:rFonts w:ascii="Courier New" w:eastAsia="Courier New" w:hAnsi="Courier New" w:cs="Courier New"/>
                <w:shd w:val="clear" w:color="auto" w:fill="CFE2F3"/>
              </w:rPr>
              <w:t>All</w:t>
            </w:r>
            <w:proofErr w:type="spellEnd"/>
            <w:r>
              <w:rPr>
                <w:rFonts w:ascii="Courier New" w:eastAsia="Courier New" w:hAnsi="Courier New" w:cs="Courier New"/>
                <w:shd w:val="clear" w:color="auto" w:fill="CFE2F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hd w:val="clear" w:color="auto" w:fill="CFE2F3"/>
              </w:rPr>
              <w:t>)</w:t>
            </w:r>
            <w:r>
              <w:rPr>
                <w:rFonts w:ascii="Courier New" w:eastAsia="Courier New" w:hAnsi="Courier New" w:cs="Courier New"/>
                <w:shd w:val="clear" w:color="auto" w:fill="CFE2F3"/>
              </w:rPr>
              <w:tab/>
            </w:r>
            <w:r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</w:rPr>
              <w:t xml:space="preserve">WebApi </w:t>
            </w:r>
            <w:r>
              <w:rPr>
                <w:rFonts w:ascii="Courier New" w:eastAsia="Courier New" w:hAnsi="Courier New" w:cs="Courier New"/>
                <w:color w:val="0000FF"/>
                <w:shd w:val="clear" w:color="auto" w:fill="CFE2F3"/>
              </w:rPr>
              <w:t>GET</w:t>
            </w:r>
            <w:r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</w:rPr>
              <w:t>:</w:t>
            </w:r>
            <w:r>
              <w:rPr>
                <w:rFonts w:ascii="Courier New" w:eastAsia="Courier New" w:hAnsi="Courier New" w:cs="Courier New"/>
                <w:shd w:val="clear" w:color="auto" w:fill="CFE2F3"/>
              </w:rPr>
              <w:t xml:space="preserve"> /</w:t>
            </w:r>
          </w:p>
        </w:tc>
      </w:tr>
      <w:tr w:rsidR="00091B90" w14:paraId="00D3F1FD" w14:textId="77777777"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384E" w14:textId="77777777" w:rsidR="00091B90" w:rsidRDefault="0074516D">
            <w:pPr>
              <w:spacing w:line="331" w:lineRule="auto"/>
              <w:contextualSpacing w:val="0"/>
            </w:pPr>
            <w:r>
              <w:t xml:space="preserve">Выдаёт список всех доступных отчётов. Запросы к данному методу поддерживают </w:t>
            </w:r>
            <w:proofErr w:type="spellStart"/>
            <w:r>
              <w:t>OData</w:t>
            </w:r>
            <w:proofErr w:type="spellEnd"/>
            <w:r>
              <w:t xml:space="preserve"> параметры, которые могут передаваться в параметрах </w:t>
            </w:r>
            <w:proofErr w:type="spellStart"/>
            <w:r>
              <w:t>http</w:t>
            </w:r>
            <w:proofErr w:type="spellEnd"/>
            <w:r>
              <w:t>-запроса к сервису.</w:t>
            </w:r>
          </w:p>
        </w:tc>
      </w:tr>
      <w:tr w:rsidR="00091B90" w14:paraId="20520011" w14:textId="77777777"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2EE1" w14:textId="77777777" w:rsidR="00091B90" w:rsidRDefault="0074516D">
            <w:pPr>
              <w:contextualSpacing w:val="0"/>
            </w:pPr>
            <w:r>
              <w:t>Параметр</w:t>
            </w:r>
          </w:p>
        </w:tc>
        <w:tc>
          <w:tcPr>
            <w:tcW w:w="6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61E0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2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C881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91B90" w14:paraId="4F23B78A" w14:textId="77777777">
        <w:trPr>
          <w:trHeight w:val="30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41C1" w14:textId="77777777" w:rsidR="00091B90" w:rsidRDefault="0074516D">
            <w:pPr>
              <w:contextualSpacing w:val="0"/>
            </w:pPr>
            <w:r>
              <w:rPr>
                <w:rFonts w:ascii="Trebuchet MS" w:eastAsia="Trebuchet MS" w:hAnsi="Trebuchet MS" w:cs="Trebuchet MS"/>
                <w:b/>
                <w:color w:val="666666"/>
                <w:sz w:val="24"/>
                <w:szCs w:val="24"/>
              </w:rPr>
              <w:t>Результат</w:t>
            </w:r>
          </w:p>
        </w:tc>
        <w:tc>
          <w:tcPr>
            <w:tcW w:w="6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37B9" w14:textId="77777777" w:rsidR="00091B90" w:rsidRDefault="0074516D">
            <w:pPr>
              <w:spacing w:line="331" w:lineRule="auto"/>
              <w:contextualSpacing w:val="0"/>
            </w:pPr>
            <w:r>
              <w:t>Список объектов</w:t>
            </w:r>
          </w:p>
        </w:tc>
        <w:tc>
          <w:tcPr>
            <w:tcW w:w="2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66EF" w14:textId="77777777" w:rsidR="00091B90" w:rsidRDefault="0074516D">
            <w:pPr>
              <w:spacing w:line="331" w:lineRule="auto"/>
              <w:contextualSpacing w:val="0"/>
            </w:pPr>
            <w:proofErr w:type="gramStart"/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object[</w:t>
            </w:r>
            <w:proofErr w:type="gramEnd"/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]</w:t>
            </w:r>
          </w:p>
        </w:tc>
      </w:tr>
    </w:tbl>
    <w:p w14:paraId="2845055F" w14:textId="77777777" w:rsidR="00091B90" w:rsidRDefault="00091B90"/>
    <w:tbl>
      <w:tblPr>
        <w:tblStyle w:val="a9"/>
        <w:tblW w:w="107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30"/>
        <w:gridCol w:w="6834"/>
        <w:gridCol w:w="2391"/>
      </w:tblGrid>
      <w:tr w:rsidR="00091B90" w:rsidRPr="0074516D" w14:paraId="44C9F3E1" w14:textId="77777777">
        <w:trPr>
          <w:trHeight w:val="260"/>
        </w:trPr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D7FD" w14:textId="77777777" w:rsidR="00091B90" w:rsidRPr="0074516D" w:rsidRDefault="0074516D">
            <w:pPr>
              <w:pStyle w:val="2"/>
              <w:tabs>
                <w:tab w:val="right" w:pos="10380"/>
              </w:tabs>
              <w:spacing w:before="0"/>
              <w:contextualSpacing w:val="0"/>
              <w:outlineLvl w:val="1"/>
              <w:rPr>
                <w:lang w:val="en-US"/>
              </w:rPr>
            </w:pPr>
            <w:bookmarkStart w:id="12" w:name="h.3rdcrjn" w:colFirst="0" w:colLast="0"/>
            <w:bookmarkEnd w:id="12"/>
            <w:r w:rsidRPr="0074516D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 xml:space="preserve">GetSettings(reportId) </w:t>
            </w:r>
            <w:r w:rsidRPr="0074516D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ab/>
            </w:r>
            <w:r w:rsidRPr="0074516D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en-US"/>
              </w:rPr>
              <w:t xml:space="preserve">WebApi </w:t>
            </w:r>
            <w:r w:rsidRPr="0074516D">
              <w:rPr>
                <w:rFonts w:ascii="Courier New" w:eastAsia="Courier New" w:hAnsi="Courier New" w:cs="Courier New"/>
                <w:color w:val="0000FF"/>
                <w:shd w:val="clear" w:color="auto" w:fill="CFE2F3"/>
                <w:lang w:val="en-US"/>
              </w:rPr>
              <w:t>GET</w:t>
            </w:r>
            <w:r w:rsidRPr="0074516D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en-US"/>
              </w:rPr>
              <w:t>:</w:t>
            </w:r>
            <w:r w:rsidRPr="0074516D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 xml:space="preserve"> /Settings/{*reportId}</w:t>
            </w:r>
          </w:p>
        </w:tc>
      </w:tr>
      <w:tr w:rsidR="00091B90" w14:paraId="4C9BB6A9" w14:textId="77777777"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D908" w14:textId="77777777" w:rsidR="00091B90" w:rsidRDefault="0074516D">
            <w:pPr>
              <w:contextualSpacing w:val="0"/>
            </w:pPr>
            <w:r>
              <w:t xml:space="preserve">Получает </w:t>
            </w:r>
            <w:hyperlink w:anchor="h.30j0zll">
              <w:r>
                <w:rPr>
                  <w:color w:val="0563C1"/>
                  <w:u w:val="single"/>
                </w:rPr>
                <w:t>параметры построения отчёта</w:t>
              </w:r>
            </w:hyperlink>
            <w:hyperlink w:anchor="h.30j0zll">
              <w:r>
                <w:t>.</w:t>
              </w:r>
            </w:hyperlink>
          </w:p>
        </w:tc>
      </w:tr>
      <w:tr w:rsidR="00091B90" w14:paraId="7F87B775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586D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6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F7B6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B7BE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91B90" w14:paraId="749229AF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EFA1" w14:textId="77777777" w:rsidR="00091B90" w:rsidRDefault="0074516D">
            <w:pPr>
              <w:spacing w:line="240" w:lineRule="auto"/>
              <w:contextualSpacing w:val="0"/>
            </w:pPr>
            <w:proofErr w:type="spellStart"/>
            <w:r>
              <w:rPr>
                <w:rFonts w:ascii="Consolas" w:eastAsia="Consolas" w:hAnsi="Consolas" w:cs="Consolas"/>
                <w:sz w:val="26"/>
                <w:szCs w:val="26"/>
              </w:rPr>
              <w:t>reportId</w:t>
            </w:r>
            <w:proofErr w:type="spellEnd"/>
          </w:p>
        </w:tc>
        <w:tc>
          <w:tcPr>
            <w:tcW w:w="6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AB29" w14:textId="77777777" w:rsidR="00091B90" w:rsidRDefault="0074516D">
            <w:pPr>
              <w:spacing w:line="240" w:lineRule="auto"/>
              <w:contextualSpacing w:val="0"/>
            </w:pPr>
            <w:r>
              <w:t xml:space="preserve">Идентификатор отчёта. Если не указан или равен </w:t>
            </w:r>
            <w:r>
              <w:rPr>
                <w:rFonts w:ascii="Courier New" w:eastAsia="Courier New" w:hAnsi="Courier New" w:cs="Courier New"/>
                <w:b/>
              </w:rPr>
              <w:t>*</w:t>
            </w:r>
            <w:r>
              <w:t>, то возвращает параметры построения отчётов по умолчанию.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1C2A" w14:textId="77777777" w:rsidR="00091B90" w:rsidRDefault="0074516D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string?</w:t>
            </w:r>
          </w:p>
        </w:tc>
      </w:tr>
      <w:tr w:rsidR="00091B90" w14:paraId="138F0F05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01C8" w14:textId="77777777" w:rsidR="00091B90" w:rsidRDefault="0074516D">
            <w:pPr>
              <w:contextualSpacing w:val="0"/>
            </w:pPr>
            <w:r>
              <w:rPr>
                <w:rFonts w:ascii="Trebuchet MS" w:eastAsia="Trebuchet MS" w:hAnsi="Trebuchet MS" w:cs="Trebuchet MS"/>
                <w:b/>
                <w:color w:val="666666"/>
                <w:sz w:val="24"/>
                <w:szCs w:val="24"/>
              </w:rPr>
              <w:t>Результат</w:t>
            </w:r>
          </w:p>
        </w:tc>
        <w:tc>
          <w:tcPr>
            <w:tcW w:w="6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1C03" w14:textId="77777777" w:rsidR="00091B90" w:rsidRDefault="0074516D">
            <w:pPr>
              <w:contextualSpacing w:val="0"/>
            </w:pPr>
            <w:r>
              <w:t>Параметры построения отчёта.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8E6F" w14:textId="77777777" w:rsidR="00091B90" w:rsidRDefault="0074516D">
            <w:pPr>
              <w:contextualSpacing w:val="0"/>
            </w:pPr>
            <w:hyperlink w:anchor="h.tyjcwt">
              <w:proofErr w:type="spellStart"/>
              <w:r>
                <w:rPr>
                  <w:rFonts w:ascii="Consolas" w:eastAsia="Consolas" w:hAnsi="Consolas" w:cs="Consolas"/>
                  <w:b/>
                  <w:color w:val="0000FF"/>
                  <w:sz w:val="24"/>
                  <w:szCs w:val="24"/>
                  <w:u w:val="single"/>
                </w:rPr>
                <w:t>ReportSettings</w:t>
              </w:r>
              <w:proofErr w:type="spellEnd"/>
            </w:hyperlink>
            <w:hyperlink w:anchor="h.tyjcwt"/>
          </w:p>
        </w:tc>
      </w:tr>
    </w:tbl>
    <w:p w14:paraId="723FEC5C" w14:textId="77777777" w:rsidR="00091B90" w:rsidRDefault="0074516D">
      <w:hyperlink r:id="rId5" w:anchor="_ReportSettings"/>
    </w:p>
    <w:tbl>
      <w:tblPr>
        <w:tblStyle w:val="aa"/>
        <w:tblW w:w="107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30"/>
        <w:gridCol w:w="6834"/>
        <w:gridCol w:w="2391"/>
      </w:tblGrid>
      <w:tr w:rsidR="00091B90" w:rsidRPr="0074516D" w14:paraId="64423DFA" w14:textId="77777777">
        <w:trPr>
          <w:trHeight w:val="260"/>
        </w:trPr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7272" w14:textId="77777777" w:rsidR="00091B90" w:rsidRPr="0074516D" w:rsidRDefault="0074516D">
            <w:pPr>
              <w:pStyle w:val="2"/>
              <w:tabs>
                <w:tab w:val="right" w:pos="10380"/>
              </w:tabs>
              <w:spacing w:before="0"/>
              <w:contextualSpacing w:val="0"/>
              <w:outlineLvl w:val="1"/>
              <w:rPr>
                <w:lang w:val="en-US"/>
              </w:rPr>
            </w:pPr>
            <w:r w:rsidRPr="0074516D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 xml:space="preserve">SetSettings(reportId) </w:t>
            </w:r>
            <w:r w:rsidRPr="0074516D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ab/>
            </w:r>
            <w:r w:rsidRPr="0074516D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en-US"/>
              </w:rPr>
              <w:t xml:space="preserve">WebApi </w:t>
            </w:r>
            <w:r w:rsidRPr="0074516D">
              <w:rPr>
                <w:rFonts w:ascii="Courier New" w:eastAsia="Courier New" w:hAnsi="Courier New" w:cs="Courier New"/>
                <w:color w:val="0000FF"/>
                <w:shd w:val="clear" w:color="auto" w:fill="CFE2F3"/>
                <w:lang w:val="en-US"/>
              </w:rPr>
              <w:t>PUT</w:t>
            </w:r>
            <w:r w:rsidRPr="0074516D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en-US"/>
              </w:rPr>
              <w:t>:</w:t>
            </w:r>
            <w:r w:rsidRPr="0074516D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 xml:space="preserve"> /Settings/{*reportId}</w:t>
            </w:r>
          </w:p>
        </w:tc>
      </w:tr>
      <w:tr w:rsidR="00091B90" w14:paraId="1A320DB6" w14:textId="77777777"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935C" w14:textId="77777777" w:rsidR="00091B90" w:rsidRDefault="0074516D">
            <w:pPr>
              <w:contextualSpacing w:val="0"/>
            </w:pPr>
            <w:r>
              <w:t xml:space="preserve">Сохраняет </w:t>
            </w:r>
            <w:hyperlink w:anchor="h.30j0zll">
              <w:r>
                <w:rPr>
                  <w:color w:val="0563C1"/>
                  <w:u w:val="single"/>
                </w:rPr>
                <w:t>параметры построения отчёта</w:t>
              </w:r>
            </w:hyperlink>
            <w:hyperlink w:anchor="h.30j0zll">
              <w:r>
                <w:t>.</w:t>
              </w:r>
            </w:hyperlink>
          </w:p>
        </w:tc>
      </w:tr>
      <w:tr w:rsidR="00091B90" w14:paraId="08165760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B811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6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1974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303D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91B90" w14:paraId="2F280B43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AEBA" w14:textId="77777777" w:rsidR="00091B90" w:rsidRDefault="0074516D">
            <w:pPr>
              <w:spacing w:line="240" w:lineRule="auto"/>
              <w:contextualSpacing w:val="0"/>
            </w:pPr>
            <w:proofErr w:type="spellStart"/>
            <w:r>
              <w:rPr>
                <w:rFonts w:ascii="Consolas" w:eastAsia="Consolas" w:hAnsi="Consolas" w:cs="Consolas"/>
                <w:sz w:val="26"/>
                <w:szCs w:val="26"/>
              </w:rPr>
              <w:t>reportId</w:t>
            </w:r>
            <w:proofErr w:type="spellEnd"/>
          </w:p>
        </w:tc>
        <w:tc>
          <w:tcPr>
            <w:tcW w:w="6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FFE5" w14:textId="77777777" w:rsidR="00091B90" w:rsidRDefault="0074516D">
            <w:pPr>
              <w:spacing w:line="240" w:lineRule="auto"/>
              <w:contextualSpacing w:val="0"/>
            </w:pPr>
            <w:r>
              <w:t xml:space="preserve">Идентификатор отчёта. Если не указан или равен </w:t>
            </w:r>
            <w:r>
              <w:rPr>
                <w:rFonts w:ascii="Courier New" w:eastAsia="Courier New" w:hAnsi="Courier New" w:cs="Courier New"/>
                <w:b/>
              </w:rPr>
              <w:t>*</w:t>
            </w:r>
            <w:r>
              <w:t>, то сохраняет параметры построения отчётов по умолчанию.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C45D" w14:textId="77777777" w:rsidR="00091B90" w:rsidRDefault="0074516D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string?</w:t>
            </w:r>
          </w:p>
        </w:tc>
      </w:tr>
      <w:tr w:rsidR="00091B90" w14:paraId="715EDB7A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DD43" w14:textId="77777777" w:rsidR="00091B90" w:rsidRDefault="0074516D">
            <w:pPr>
              <w:contextualSpacing w:val="0"/>
            </w:pPr>
            <w:r>
              <w:rPr>
                <w:rFonts w:ascii="Trebuchet MS" w:eastAsia="Trebuchet MS" w:hAnsi="Trebuchet MS" w:cs="Trebuchet MS"/>
                <w:b/>
                <w:color w:val="666666"/>
                <w:sz w:val="24"/>
                <w:szCs w:val="24"/>
              </w:rPr>
              <w:t>Результат</w:t>
            </w:r>
          </w:p>
        </w:tc>
        <w:tc>
          <w:tcPr>
            <w:tcW w:w="6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179A" w14:textId="77777777" w:rsidR="00091B90" w:rsidRDefault="0074516D">
            <w:pPr>
              <w:contextualSpacing w:val="0"/>
            </w:pPr>
            <w:r>
              <w:t>Параметры построения отчёта.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34A0" w14:textId="77777777" w:rsidR="00091B90" w:rsidRDefault="0074516D">
            <w:pPr>
              <w:contextualSpacing w:val="0"/>
            </w:pPr>
            <w:hyperlink w:anchor="h.tyjcwt">
              <w:proofErr w:type="spellStart"/>
              <w:r>
                <w:rPr>
                  <w:rFonts w:ascii="Consolas" w:eastAsia="Consolas" w:hAnsi="Consolas" w:cs="Consolas"/>
                  <w:b/>
                  <w:color w:val="0000FF"/>
                  <w:sz w:val="24"/>
                  <w:szCs w:val="24"/>
                  <w:u w:val="single"/>
                </w:rPr>
                <w:t>ReportSettings</w:t>
              </w:r>
              <w:proofErr w:type="spellEnd"/>
            </w:hyperlink>
            <w:hyperlink w:anchor="h.tyjcwt"/>
          </w:p>
        </w:tc>
      </w:tr>
    </w:tbl>
    <w:p w14:paraId="5F16D31A" w14:textId="77777777" w:rsidR="00091B90" w:rsidRDefault="0074516D">
      <w:hyperlink r:id="rId6" w:anchor="_ReportSettings"/>
    </w:p>
    <w:tbl>
      <w:tblPr>
        <w:tblStyle w:val="ab"/>
        <w:tblW w:w="107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85"/>
        <w:gridCol w:w="6379"/>
        <w:gridCol w:w="2391"/>
      </w:tblGrid>
      <w:tr w:rsidR="00091B90" w:rsidRPr="0074516D" w14:paraId="5CA14B89" w14:textId="77777777">
        <w:trPr>
          <w:trHeight w:val="260"/>
        </w:trPr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68FC" w14:textId="77777777" w:rsidR="00091B90" w:rsidRPr="0074516D" w:rsidRDefault="0074516D">
            <w:pPr>
              <w:pStyle w:val="2"/>
              <w:tabs>
                <w:tab w:val="right" w:pos="10380"/>
              </w:tabs>
              <w:spacing w:before="0"/>
              <w:contextualSpacing w:val="0"/>
              <w:outlineLvl w:val="1"/>
              <w:rPr>
                <w:lang w:val="en-US"/>
              </w:rPr>
            </w:pPr>
            <w:proofErr w:type="gramStart"/>
            <w:r w:rsidRPr="0074516D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lastRenderedPageBreak/>
              <w:t>Execute(</w:t>
            </w:r>
            <w:proofErr w:type="gramEnd"/>
            <w:r w:rsidRPr="0074516D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 xml:space="preserve">reportParams) </w:t>
            </w:r>
            <w:r w:rsidRPr="0074516D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ab/>
            </w:r>
            <w:r w:rsidRPr="0074516D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en-US"/>
              </w:rPr>
              <w:t xml:space="preserve">WebApi </w:t>
            </w:r>
            <w:r w:rsidRPr="0074516D">
              <w:rPr>
                <w:rFonts w:ascii="Courier New" w:eastAsia="Courier New" w:hAnsi="Courier New" w:cs="Courier New"/>
                <w:color w:val="0000FF"/>
                <w:shd w:val="clear" w:color="auto" w:fill="CFE2F3"/>
                <w:lang w:val="en-US"/>
              </w:rPr>
              <w:t>POST</w:t>
            </w:r>
            <w:r w:rsidRPr="0074516D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en-US"/>
              </w:rPr>
              <w:t>:</w:t>
            </w:r>
            <w:r w:rsidRPr="0074516D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 xml:space="preserve"> /Execute</w:t>
            </w:r>
          </w:p>
        </w:tc>
      </w:tr>
      <w:tr w:rsidR="00091B90" w14:paraId="2F5F8A54" w14:textId="77777777"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A541" w14:textId="77777777" w:rsidR="00091B90" w:rsidRDefault="0074516D">
            <w:pPr>
              <w:contextualSpacing w:val="0"/>
            </w:pPr>
            <w:r>
              <w:t>Запускает отчёт на выполнение.</w:t>
            </w:r>
          </w:p>
        </w:tc>
      </w:tr>
      <w:tr w:rsidR="00091B90" w14:paraId="0B74295F" w14:textId="77777777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7893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AB37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5B16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91B90" w14:paraId="42748324" w14:textId="77777777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D4D7" w14:textId="77777777" w:rsidR="00091B90" w:rsidRDefault="0074516D">
            <w:pPr>
              <w:spacing w:line="240" w:lineRule="auto"/>
              <w:contextualSpacing w:val="0"/>
            </w:pPr>
            <w:proofErr w:type="spellStart"/>
            <w:r>
              <w:rPr>
                <w:rFonts w:ascii="Consolas" w:eastAsia="Consolas" w:hAnsi="Consolas" w:cs="Consolas"/>
                <w:sz w:val="26"/>
                <w:szCs w:val="26"/>
              </w:rPr>
              <w:t>reportParams</w:t>
            </w:r>
            <w:proofErr w:type="spellEnd"/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FFD7" w14:textId="77777777" w:rsidR="00091B90" w:rsidRDefault="0074516D">
            <w:pPr>
              <w:spacing w:line="240" w:lineRule="auto"/>
              <w:contextualSpacing w:val="0"/>
            </w:pPr>
            <w:r>
              <w:t>Параметры построения отчёта, одновременно задающие и тип отчёта.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BCBD" w14:textId="77777777" w:rsidR="00091B90" w:rsidRDefault="0074516D">
            <w:pPr>
              <w:spacing w:line="240" w:lineRule="auto"/>
              <w:contextualSpacing w:val="0"/>
            </w:pPr>
            <w:hyperlink w:anchor="h.2et92p0">
              <w:proofErr w:type="spellStart"/>
              <w:r>
                <w:rPr>
                  <w:rFonts w:ascii="Consolas" w:eastAsia="Consolas" w:hAnsi="Consolas" w:cs="Consolas"/>
                  <w:b/>
                  <w:color w:val="0000FF"/>
                  <w:sz w:val="24"/>
                  <w:szCs w:val="24"/>
                  <w:u w:val="single"/>
                </w:rPr>
                <w:t>ReportParams</w:t>
              </w:r>
              <w:proofErr w:type="spellEnd"/>
            </w:hyperlink>
            <w:hyperlink w:anchor="h.2et92p0"/>
          </w:p>
        </w:tc>
      </w:tr>
      <w:tr w:rsidR="00091B90" w14:paraId="3B1DA599" w14:textId="77777777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C5D0" w14:textId="77777777" w:rsidR="00091B90" w:rsidRDefault="0074516D">
            <w:pPr>
              <w:contextualSpacing w:val="0"/>
            </w:pPr>
            <w:r>
              <w:rPr>
                <w:rFonts w:ascii="Trebuchet MS" w:eastAsia="Trebuchet MS" w:hAnsi="Trebuchet MS" w:cs="Trebuchet MS"/>
                <w:b/>
                <w:color w:val="666666"/>
                <w:sz w:val="24"/>
                <w:szCs w:val="24"/>
              </w:rPr>
              <w:t>Результат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65DA" w14:textId="77777777" w:rsidR="00091B90" w:rsidRDefault="0074516D">
            <w:pPr>
              <w:contextualSpacing w:val="0"/>
            </w:pPr>
            <w:r>
              <w:t>Идентификатор задачи построения отчёта.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12E5" w14:textId="77777777" w:rsidR="00091B90" w:rsidRDefault="0074516D">
            <w:pPr>
              <w:contextualSpacing w:val="0"/>
            </w:pPr>
            <w:hyperlink w:anchor="h.1fob9te">
              <w:r>
                <w:rPr>
                  <w:rFonts w:ascii="Consolas" w:eastAsia="Consolas" w:hAnsi="Consolas" w:cs="Consolas"/>
                  <w:b/>
                  <w:color w:val="0000FF"/>
                  <w:sz w:val="24"/>
                  <w:szCs w:val="24"/>
                  <w:u w:val="single"/>
                </w:rPr>
                <w:t>TaskId</w:t>
              </w:r>
            </w:hyperlink>
            <w:hyperlink w:anchor="h.1fob9te"/>
          </w:p>
        </w:tc>
      </w:tr>
    </w:tbl>
    <w:p w14:paraId="7B66A037" w14:textId="77777777" w:rsidR="00091B90" w:rsidRDefault="0074516D">
      <w:hyperlink r:id="rId7" w:anchor="_Идентификатор_процесса_построения"/>
    </w:p>
    <w:tbl>
      <w:tblPr>
        <w:tblStyle w:val="ac"/>
        <w:tblW w:w="107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552"/>
        <w:gridCol w:w="5812"/>
        <w:gridCol w:w="2391"/>
      </w:tblGrid>
      <w:tr w:rsidR="00091B90" w:rsidRPr="0074516D" w14:paraId="215F7B10" w14:textId="77777777">
        <w:trPr>
          <w:trHeight w:val="260"/>
        </w:trPr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D62AE" w14:textId="77777777" w:rsidR="00091B90" w:rsidRPr="0074516D" w:rsidRDefault="0074516D">
            <w:pPr>
              <w:pStyle w:val="2"/>
              <w:tabs>
                <w:tab w:val="right" w:pos="10380"/>
              </w:tabs>
              <w:spacing w:before="0"/>
              <w:contextualSpacing w:val="0"/>
              <w:outlineLvl w:val="1"/>
              <w:rPr>
                <w:lang w:val="en-US"/>
              </w:rPr>
            </w:pPr>
            <w:proofErr w:type="gramStart"/>
            <w:r w:rsidRPr="0074516D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>Cancel(</w:t>
            </w:r>
            <w:proofErr w:type="gramEnd"/>
            <w:r w:rsidRPr="0074516D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 xml:space="preserve">taskId) </w:t>
            </w:r>
            <w:r w:rsidRPr="0074516D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ab/>
            </w:r>
            <w:r w:rsidRPr="0074516D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en-US"/>
              </w:rPr>
              <w:t xml:space="preserve">WebApi </w:t>
            </w:r>
            <w:r w:rsidRPr="0074516D">
              <w:rPr>
                <w:rFonts w:ascii="Courier New" w:eastAsia="Courier New" w:hAnsi="Courier New" w:cs="Courier New"/>
                <w:color w:val="0000FF"/>
                <w:shd w:val="clear" w:color="auto" w:fill="CFE2F3"/>
                <w:lang w:val="en-US"/>
              </w:rPr>
              <w:t>POST</w:t>
            </w:r>
            <w:r w:rsidRPr="0074516D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en-US"/>
              </w:rPr>
              <w:t>:</w:t>
            </w:r>
            <w:r w:rsidRPr="0074516D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 xml:space="preserve"> /Cancel/{taskId}</w:t>
            </w:r>
          </w:p>
        </w:tc>
      </w:tr>
      <w:tr w:rsidR="00091B90" w14:paraId="283B0094" w14:textId="77777777"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E416" w14:textId="77777777" w:rsidR="00091B90" w:rsidRDefault="0074516D">
            <w:pPr>
              <w:contextualSpacing w:val="0"/>
            </w:pPr>
            <w:r>
              <w:t>Отменяет построение отчёта.</w:t>
            </w:r>
          </w:p>
        </w:tc>
      </w:tr>
      <w:tr w:rsidR="00091B90" w14:paraId="24AD8FAD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E668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3046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B716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91B90" w14:paraId="7D09A817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9AAB" w14:textId="77777777" w:rsidR="00091B90" w:rsidRDefault="0074516D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taskId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5C26" w14:textId="77777777" w:rsidR="00091B90" w:rsidRDefault="0074516D">
            <w:pPr>
              <w:contextualSpacing w:val="0"/>
            </w:pPr>
            <w:r>
              <w:t>Идентификатор задачи построения отчёта.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0954" w14:textId="77777777" w:rsidR="00091B90" w:rsidRDefault="0074516D">
            <w:pPr>
              <w:contextualSpacing w:val="0"/>
            </w:pPr>
            <w:hyperlink w:anchor="h.1fob9te">
              <w:r>
                <w:rPr>
                  <w:rFonts w:ascii="Consolas" w:eastAsia="Consolas" w:hAnsi="Consolas" w:cs="Consolas"/>
                  <w:b/>
                  <w:color w:val="0000FF"/>
                  <w:sz w:val="24"/>
                  <w:szCs w:val="24"/>
                  <w:u w:val="single"/>
                </w:rPr>
                <w:t>TaskId</w:t>
              </w:r>
            </w:hyperlink>
            <w:hyperlink w:anchor="h.1fob9te"/>
          </w:p>
        </w:tc>
      </w:tr>
      <w:tr w:rsidR="00091B90" w14:paraId="572D5C70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6C9E" w14:textId="77777777" w:rsidR="00091B90" w:rsidRDefault="0074516D">
            <w:pPr>
              <w:contextualSpacing w:val="0"/>
            </w:pPr>
            <w:r>
              <w:rPr>
                <w:rFonts w:ascii="Trebuchet MS" w:eastAsia="Trebuchet MS" w:hAnsi="Trebuchet MS" w:cs="Trebuchet MS"/>
                <w:b/>
                <w:color w:val="666666"/>
                <w:sz w:val="24"/>
                <w:szCs w:val="24"/>
              </w:rPr>
              <w:t>Результат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E9C1" w14:textId="77777777" w:rsidR="00091B90" w:rsidRDefault="0074516D">
            <w:pPr>
              <w:contextualSpacing w:val="0"/>
            </w:pPr>
            <w:r>
              <w:t>нет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4A6F" w14:textId="77777777" w:rsidR="00091B90" w:rsidRDefault="0074516D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void</w:t>
            </w:r>
          </w:p>
        </w:tc>
      </w:tr>
    </w:tbl>
    <w:p w14:paraId="024025E9" w14:textId="77777777" w:rsidR="00091B90" w:rsidRDefault="00091B90"/>
    <w:tbl>
      <w:tblPr>
        <w:tblStyle w:val="ad"/>
        <w:tblW w:w="107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552"/>
        <w:gridCol w:w="5812"/>
        <w:gridCol w:w="2391"/>
      </w:tblGrid>
      <w:tr w:rsidR="00091B90" w:rsidRPr="0074516D" w14:paraId="4463ADC2" w14:textId="77777777">
        <w:trPr>
          <w:trHeight w:val="260"/>
        </w:trPr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FA5D" w14:textId="77777777" w:rsidR="00091B90" w:rsidRPr="0074516D" w:rsidRDefault="0074516D">
            <w:pPr>
              <w:pStyle w:val="2"/>
              <w:tabs>
                <w:tab w:val="right" w:pos="10380"/>
              </w:tabs>
              <w:spacing w:before="0"/>
              <w:contextualSpacing w:val="0"/>
              <w:outlineLvl w:val="1"/>
              <w:rPr>
                <w:lang w:val="en-US"/>
              </w:rPr>
            </w:pPr>
            <w:proofErr w:type="gramStart"/>
            <w:r w:rsidRPr="0074516D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>GetResult(</w:t>
            </w:r>
            <w:proofErr w:type="gramEnd"/>
            <w:r w:rsidRPr="0074516D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 xml:space="preserve">taskId) </w:t>
            </w:r>
            <w:r w:rsidRPr="0074516D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ab/>
            </w:r>
            <w:r w:rsidRPr="0074516D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en-US"/>
              </w:rPr>
              <w:t xml:space="preserve">WebApi </w:t>
            </w:r>
            <w:r w:rsidRPr="0074516D">
              <w:rPr>
                <w:rFonts w:ascii="Courier New" w:eastAsia="Courier New" w:hAnsi="Courier New" w:cs="Courier New"/>
                <w:color w:val="0000FF"/>
                <w:shd w:val="clear" w:color="auto" w:fill="CFE2F3"/>
                <w:lang w:val="en-US"/>
              </w:rPr>
              <w:t>GET</w:t>
            </w:r>
            <w:r w:rsidRPr="0074516D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en-US"/>
              </w:rPr>
              <w:t>:</w:t>
            </w:r>
            <w:r w:rsidRPr="0074516D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 xml:space="preserve"> /Result/{taskId}</w:t>
            </w:r>
          </w:p>
        </w:tc>
      </w:tr>
      <w:tr w:rsidR="00091B90" w14:paraId="10516F57" w14:textId="77777777"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D281" w14:textId="77777777" w:rsidR="00091B90" w:rsidRDefault="0074516D">
            <w:pPr>
              <w:contextualSpacing w:val="0"/>
            </w:pPr>
            <w:r>
              <w:t>Получает текущий результат выполнения задачи построения отчёта.</w:t>
            </w:r>
          </w:p>
        </w:tc>
      </w:tr>
      <w:tr w:rsidR="00091B90" w14:paraId="4E5F1C87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133B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81DF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A0DC6" w14:textId="77777777" w:rsidR="00091B90" w:rsidRDefault="0074516D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091B90" w14:paraId="4C5758E7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3857" w14:textId="77777777" w:rsidR="00091B90" w:rsidRDefault="0074516D">
            <w:pPr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taskId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3E85" w14:textId="77777777" w:rsidR="00091B90" w:rsidRDefault="0074516D">
            <w:pPr>
              <w:contextualSpacing w:val="0"/>
            </w:pPr>
            <w:r>
              <w:t>Идентификатор задачи построения отчёта.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30C8" w14:textId="77777777" w:rsidR="00091B90" w:rsidRDefault="0074516D">
            <w:pPr>
              <w:contextualSpacing w:val="0"/>
            </w:pPr>
            <w:hyperlink w:anchor="h.1fob9te">
              <w:r>
                <w:rPr>
                  <w:rFonts w:ascii="Consolas" w:eastAsia="Consolas" w:hAnsi="Consolas" w:cs="Consolas"/>
                  <w:b/>
                  <w:color w:val="0000FF"/>
                  <w:sz w:val="24"/>
                  <w:szCs w:val="24"/>
                  <w:u w:val="single"/>
                </w:rPr>
                <w:t>TaskId</w:t>
              </w:r>
            </w:hyperlink>
            <w:hyperlink w:anchor="h.1fob9te"/>
          </w:p>
        </w:tc>
      </w:tr>
      <w:tr w:rsidR="00091B90" w14:paraId="39126AF6" w14:textId="77777777"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6425" w14:textId="77777777" w:rsidR="00091B90" w:rsidRDefault="0074516D">
            <w:pPr>
              <w:contextualSpacing w:val="0"/>
            </w:pPr>
            <w:r>
              <w:rPr>
                <w:rFonts w:ascii="Trebuchet MS" w:eastAsia="Trebuchet MS" w:hAnsi="Trebuchet MS" w:cs="Trebuchet MS"/>
                <w:b/>
                <w:color w:val="666666"/>
                <w:sz w:val="24"/>
                <w:szCs w:val="24"/>
              </w:rPr>
              <w:t>Результат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0AB32" w14:textId="77777777" w:rsidR="00091B90" w:rsidRDefault="0074516D">
            <w:pPr>
              <w:contextualSpacing w:val="0"/>
            </w:pPr>
            <w:r>
              <w:t>Текущий результат выполнения задачи.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6924" w14:textId="77777777" w:rsidR="00091B90" w:rsidRDefault="0074516D">
            <w:pPr>
              <w:contextualSpacing w:val="0"/>
            </w:pPr>
            <w:hyperlink w:anchor="h.3dy6vkm">
              <w:proofErr w:type="spellStart"/>
              <w:r>
                <w:rPr>
                  <w:rFonts w:ascii="Consolas" w:eastAsia="Consolas" w:hAnsi="Consolas" w:cs="Consolas"/>
                  <w:b/>
                  <w:color w:val="0000FF"/>
                  <w:sz w:val="24"/>
                  <w:szCs w:val="24"/>
                  <w:u w:val="single"/>
                </w:rPr>
                <w:t>TaskResult</w:t>
              </w:r>
              <w:proofErr w:type="spellEnd"/>
            </w:hyperlink>
            <w:hyperlink w:anchor="h.3dy6vkm"/>
          </w:p>
        </w:tc>
      </w:tr>
    </w:tbl>
    <w:p w14:paraId="129E33E4" w14:textId="77777777" w:rsidR="00091B90" w:rsidRDefault="0074516D">
      <w:hyperlink r:id="rId8" w:anchor="_TaskResult"/>
    </w:p>
    <w:p w14:paraId="5A39611B" w14:textId="77777777" w:rsidR="00091B90" w:rsidRDefault="0074516D">
      <w:hyperlink r:id="rId9" w:anchor="_TaskResult"/>
    </w:p>
    <w:p w14:paraId="664F3A3F" w14:textId="77777777" w:rsidR="00091B90" w:rsidRDefault="0074516D">
      <w:hyperlink r:id="rId10" w:anchor="_TaskResult"/>
    </w:p>
    <w:p w14:paraId="087A833E" w14:textId="77777777" w:rsidR="00091B90" w:rsidRDefault="0074516D">
      <w:hyperlink r:id="rId11" w:anchor="_TaskResult"/>
    </w:p>
    <w:sectPr w:rsidR="00091B90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DB2C2E"/>
    <w:multiLevelType w:val="multilevel"/>
    <w:tmpl w:val="5A0AA63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90"/>
    <w:rsid w:val="00091B90"/>
    <w:rsid w:val="0074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6374"/>
  <w15:docId w15:val="{6BC232D5-1530-426E-BA42-A414A6E9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NU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ULL" TargetMode="External"/><Relationship Id="rId11" Type="http://schemas.openxmlformats.org/officeDocument/2006/relationships/hyperlink" Target="NULL" TargetMode="External"/><Relationship Id="rId5" Type="http://schemas.openxmlformats.org/officeDocument/2006/relationships/hyperlink" Target="NULL" TargetMode="External"/><Relationship Id="rId10" Type="http://schemas.openxmlformats.org/officeDocument/2006/relationships/hyperlink" Target="N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NUL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768</Words>
  <Characters>4384</Characters>
  <Application>Microsoft Office Word</Application>
  <DocSecurity>4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Евгений Лейбов</cp:lastModifiedBy>
  <cp:revision>2</cp:revision>
  <dcterms:created xsi:type="dcterms:W3CDTF">2015-06-03T15:43:00Z</dcterms:created>
  <dcterms:modified xsi:type="dcterms:W3CDTF">2015-06-03T15:43:00Z</dcterms:modified>
</cp:coreProperties>
</file>